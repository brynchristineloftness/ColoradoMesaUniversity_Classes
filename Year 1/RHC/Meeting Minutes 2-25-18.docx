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B151" w14:textId="0EEEA91C" w:rsidR="00EC496D" w:rsidRDefault="00EC496D" w:rsidP="00EC496D">
      <w:pPr>
        <w:rPr>
          <w:b/>
        </w:rPr>
      </w:pPr>
      <w:r>
        <w:rPr>
          <w:b/>
        </w:rPr>
        <w:t>Meeting Minutes</w:t>
      </w:r>
      <w:r>
        <w:rPr>
          <w:b/>
        </w:rPr>
        <w:tab/>
      </w:r>
      <w:r w:rsidR="000E2625">
        <w:rPr>
          <w:b/>
        </w:rPr>
        <w:t>2/25/2018</w:t>
      </w:r>
      <w:r>
        <w:rPr>
          <w:b/>
        </w:rPr>
        <w:t>:</w:t>
      </w:r>
    </w:p>
    <w:p w14:paraId="6D9E3EF3" w14:textId="77777777" w:rsidR="00EC496D" w:rsidRPr="009D070D" w:rsidRDefault="00EC496D" w:rsidP="00EC496D">
      <w:r>
        <w:t xml:space="preserve">Recorded by Bryn </w:t>
      </w:r>
      <w:proofErr w:type="spellStart"/>
      <w:r>
        <w:t>Loftness</w:t>
      </w:r>
      <w:proofErr w:type="spellEnd"/>
      <w:r>
        <w:t xml:space="preserve"> (Secretary)</w:t>
      </w:r>
    </w:p>
    <w:p w14:paraId="6AE1D7E7" w14:textId="77777777" w:rsidR="00EC496D" w:rsidRDefault="00EC496D" w:rsidP="00EC496D"/>
    <w:p w14:paraId="75249AD9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Attendance:</w:t>
      </w:r>
    </w:p>
    <w:p w14:paraId="18556042" w14:textId="6476D5B1" w:rsidR="00EC496D" w:rsidRDefault="006C51B8" w:rsidP="00EC496D">
      <w:r>
        <w:t>C</w:t>
      </w:r>
      <w:r w:rsidR="008366A1">
        <w:t>arla</w:t>
      </w:r>
    </w:p>
    <w:p w14:paraId="3DF0C4E3" w14:textId="3959E784" w:rsidR="008366A1" w:rsidRDefault="008366A1" w:rsidP="00EC496D">
      <w:r>
        <w:t>Taylor</w:t>
      </w:r>
    </w:p>
    <w:p w14:paraId="49137DF5" w14:textId="11DADC20" w:rsidR="008366A1" w:rsidRDefault="008366A1" w:rsidP="00EC496D">
      <w:r>
        <w:t>Raymond</w:t>
      </w:r>
    </w:p>
    <w:p w14:paraId="143B75AB" w14:textId="01040DE3" w:rsidR="008366A1" w:rsidRDefault="008366A1" w:rsidP="00EC496D">
      <w:r>
        <w:t>Paul</w:t>
      </w:r>
    </w:p>
    <w:p w14:paraId="13957391" w14:textId="4605203A" w:rsidR="008366A1" w:rsidRDefault="008366A1" w:rsidP="00EC496D">
      <w:r>
        <w:t>Ellis</w:t>
      </w:r>
    </w:p>
    <w:p w14:paraId="4DB226F0" w14:textId="193A5F60" w:rsidR="008366A1" w:rsidRDefault="008366A1" w:rsidP="00EC496D">
      <w:r>
        <w:t>Kaylee</w:t>
      </w:r>
    </w:p>
    <w:p w14:paraId="6F69AF9A" w14:textId="25D8F4D1" w:rsidR="008366A1" w:rsidRDefault="008366A1" w:rsidP="00EC496D">
      <w:r>
        <w:t>Bryn</w:t>
      </w:r>
    </w:p>
    <w:p w14:paraId="0F34C73A" w14:textId="4854DAD2" w:rsidR="008366A1" w:rsidRDefault="008366A1" w:rsidP="00EC496D">
      <w:r>
        <w:t>Angela</w:t>
      </w:r>
    </w:p>
    <w:p w14:paraId="7A5B9402" w14:textId="65B38EF3" w:rsidR="008366A1" w:rsidRDefault="008366A1" w:rsidP="00EC496D">
      <w:r>
        <w:t>Linda</w:t>
      </w:r>
    </w:p>
    <w:p w14:paraId="347FECA0" w14:textId="38D2633F" w:rsidR="008366A1" w:rsidRDefault="008366A1" w:rsidP="00EC496D">
      <w:r>
        <w:t>Aidan</w:t>
      </w:r>
    </w:p>
    <w:p w14:paraId="7A363EF3" w14:textId="366BFBD4" w:rsidR="008366A1" w:rsidRDefault="008366A1" w:rsidP="00EC496D">
      <w:r>
        <w:t>Collin</w:t>
      </w:r>
    </w:p>
    <w:p w14:paraId="67A8D6B2" w14:textId="0C095A4D" w:rsidR="008366A1" w:rsidRDefault="008366A1" w:rsidP="00EC496D">
      <w:r>
        <w:t>Bryson</w:t>
      </w:r>
    </w:p>
    <w:p w14:paraId="5DD9EF4C" w14:textId="46E822BE" w:rsidR="008366A1" w:rsidRDefault="008366A1" w:rsidP="00EC496D">
      <w:r>
        <w:t>Aidan</w:t>
      </w:r>
    </w:p>
    <w:p w14:paraId="52899CC1" w14:textId="16EEA053" w:rsidR="008366A1" w:rsidRDefault="008366A1" w:rsidP="00EC496D">
      <w:r>
        <w:t>Myah</w:t>
      </w:r>
    </w:p>
    <w:p w14:paraId="1E5A8D55" w14:textId="388A1780" w:rsidR="00EC496D" w:rsidRDefault="007476A0" w:rsidP="00EC496D">
      <w:r>
        <w:t>Alana</w:t>
      </w:r>
      <w:bookmarkStart w:id="0" w:name="_GoBack"/>
      <w:bookmarkEnd w:id="0"/>
    </w:p>
    <w:p w14:paraId="31CC3793" w14:textId="77777777" w:rsidR="00425719" w:rsidRDefault="00425719" w:rsidP="00EC496D"/>
    <w:p w14:paraId="12ECC90D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Agenda:</w:t>
      </w:r>
    </w:p>
    <w:p w14:paraId="20E9C307" w14:textId="4929FE6B" w:rsidR="00EC496D" w:rsidRDefault="008366A1" w:rsidP="00EC496D">
      <w:r>
        <w:t>GA Meeting Recap</w:t>
      </w:r>
    </w:p>
    <w:p w14:paraId="6B122257" w14:textId="739D86D1" w:rsidR="006F0865" w:rsidRDefault="006F0865" w:rsidP="00EC496D">
      <w:r>
        <w:tab/>
        <w:t>RHA Applications</w:t>
      </w:r>
    </w:p>
    <w:p w14:paraId="7D49E573" w14:textId="50379266" w:rsidR="006F0865" w:rsidRDefault="006F0865" w:rsidP="00EC496D">
      <w:r>
        <w:tab/>
        <w:t>Still in lead</w:t>
      </w:r>
    </w:p>
    <w:p w14:paraId="12628283" w14:textId="6F8740BF" w:rsidR="008366A1" w:rsidRDefault="008366A1" w:rsidP="00EC496D">
      <w:r>
        <w:t>Shift Balance for February Event (2/27/18)</w:t>
      </w:r>
    </w:p>
    <w:p w14:paraId="474E6DFF" w14:textId="2247578A" w:rsidR="008366A1" w:rsidRDefault="008366A1" w:rsidP="00EC496D">
      <w:r>
        <w:tab/>
        <w:t>Too many in earlier shift</w:t>
      </w:r>
    </w:p>
    <w:p w14:paraId="25F608AD" w14:textId="0934AB70" w:rsidR="008366A1" w:rsidRDefault="008366A1" w:rsidP="00EC496D">
      <w:r>
        <w:tab/>
        <w:t xml:space="preserve">Paul to send picture of shifts in </w:t>
      </w:r>
      <w:proofErr w:type="spellStart"/>
      <w:r>
        <w:t>Groupme</w:t>
      </w:r>
      <w:proofErr w:type="spellEnd"/>
    </w:p>
    <w:p w14:paraId="71148192" w14:textId="32CBC344" w:rsidR="008366A1" w:rsidRDefault="008366A1" w:rsidP="00EC496D">
      <w:r>
        <w:t xml:space="preserve">Board Games from </w:t>
      </w:r>
      <w:proofErr w:type="spellStart"/>
      <w:r>
        <w:t>Rait</w:t>
      </w:r>
      <w:proofErr w:type="spellEnd"/>
      <w:r>
        <w:t>, Monument, Pinon, and Tolman</w:t>
      </w:r>
    </w:p>
    <w:p w14:paraId="0FF51614" w14:textId="6D2D03CF" w:rsidR="008366A1" w:rsidRDefault="008366A1" w:rsidP="00EC496D">
      <w:r>
        <w:tab/>
        <w:t>Checking Halls:</w:t>
      </w:r>
    </w:p>
    <w:p w14:paraId="4E0EE67D" w14:textId="68F4BC9F" w:rsidR="008366A1" w:rsidRDefault="008366A1" w:rsidP="008366A1">
      <w:pPr>
        <w:ind w:left="720" w:firstLine="720"/>
      </w:pPr>
      <w:r>
        <w:t>Raymond- Pinon</w:t>
      </w:r>
    </w:p>
    <w:p w14:paraId="1C392649" w14:textId="72F7FAC2" w:rsidR="008366A1" w:rsidRDefault="008366A1" w:rsidP="00EC496D">
      <w:r>
        <w:tab/>
      </w:r>
      <w:r>
        <w:tab/>
        <w:t>Tolman- Aiden</w:t>
      </w:r>
    </w:p>
    <w:p w14:paraId="0BEA01AC" w14:textId="2E5BC74F" w:rsidR="008366A1" w:rsidRDefault="008366A1" w:rsidP="00EC496D">
      <w:r>
        <w:tab/>
      </w:r>
      <w:r>
        <w:tab/>
        <w:t>Angela- Monument</w:t>
      </w:r>
    </w:p>
    <w:p w14:paraId="6849B9E8" w14:textId="239FC399" w:rsidR="008366A1" w:rsidRDefault="008366A1" w:rsidP="00EC496D">
      <w:r>
        <w:tab/>
        <w:t>Games:</w:t>
      </w:r>
    </w:p>
    <w:p w14:paraId="05299EB0" w14:textId="431F97FA" w:rsidR="008366A1" w:rsidRDefault="008366A1" w:rsidP="00EC496D">
      <w:r>
        <w:tab/>
      </w:r>
      <w:r>
        <w:tab/>
        <w:t>Paul: Cards against humanity</w:t>
      </w:r>
    </w:p>
    <w:p w14:paraId="01E1D789" w14:textId="6201C30F" w:rsidR="008366A1" w:rsidRDefault="008366A1" w:rsidP="00EC496D">
      <w:r>
        <w:tab/>
        <w:t>Ellis: Risk, Life</w:t>
      </w:r>
    </w:p>
    <w:p w14:paraId="573795C4" w14:textId="77777777" w:rsidR="008366A1" w:rsidRDefault="008366A1" w:rsidP="00EC496D">
      <w:r>
        <w:tab/>
        <w:t>Bryn: Cards</w:t>
      </w:r>
    </w:p>
    <w:p w14:paraId="78A505F0" w14:textId="68C959D6" w:rsidR="008366A1" w:rsidRDefault="008366A1" w:rsidP="008366A1">
      <w:pPr>
        <w:ind w:firstLine="720"/>
      </w:pPr>
      <w:r>
        <w:t>Bryson: Mario Cart</w:t>
      </w:r>
    </w:p>
    <w:p w14:paraId="331B4727" w14:textId="0F885351" w:rsidR="008366A1" w:rsidRDefault="008366A1" w:rsidP="00EC496D">
      <w:r>
        <w:t>Bubble Soccer</w:t>
      </w:r>
    </w:p>
    <w:p w14:paraId="7BF10577" w14:textId="4FAC3A53" w:rsidR="008366A1" w:rsidRDefault="008366A1" w:rsidP="00EC496D">
      <w:r>
        <w:tab/>
        <w:t>Looking for reasonable price from vendor</w:t>
      </w:r>
    </w:p>
    <w:p w14:paraId="380AF7DE" w14:textId="1D466F40" w:rsidR="008366A1" w:rsidRDefault="008366A1" w:rsidP="00EC496D">
      <w:r>
        <w:t>March Madness with Monument</w:t>
      </w:r>
    </w:p>
    <w:p w14:paraId="3226AFB6" w14:textId="2133165E" w:rsidR="008366A1" w:rsidRDefault="008366A1" w:rsidP="00EC496D">
      <w:r>
        <w:tab/>
        <w:t>Brainstorm ideas – March madness, Cupcake decorating while watching game,</w:t>
      </w:r>
      <w:r w:rsidR="006F0865">
        <w:t xml:space="preserve"> Basketball Party </w:t>
      </w:r>
    </w:p>
    <w:p w14:paraId="3FEDE79E" w14:textId="4F3DDCCD" w:rsidR="006F0865" w:rsidRDefault="006F0865" w:rsidP="00EC496D">
      <w:r>
        <w:t>Snapchat</w:t>
      </w:r>
    </w:p>
    <w:p w14:paraId="134C8116" w14:textId="2151CF9A" w:rsidR="006F0865" w:rsidRDefault="006F0865" w:rsidP="00EC496D">
      <w:r>
        <w:tab/>
        <w:t xml:space="preserve">Maybe a </w:t>
      </w:r>
      <w:proofErr w:type="spellStart"/>
      <w:r>
        <w:t>Rait</w:t>
      </w:r>
      <w:proofErr w:type="spellEnd"/>
      <w:r>
        <w:t xml:space="preserve"> snapchat</w:t>
      </w:r>
    </w:p>
    <w:p w14:paraId="5A95FCAB" w14:textId="2E20DE39" w:rsidR="006F0865" w:rsidRDefault="006F0865" w:rsidP="00EC496D">
      <w:r>
        <w:t>Team Bonding</w:t>
      </w:r>
    </w:p>
    <w:p w14:paraId="05F21E60" w14:textId="5E5467C3" w:rsidR="006F0865" w:rsidRDefault="006F0865" w:rsidP="006F0865">
      <w:pPr>
        <w:ind w:firstLine="720"/>
      </w:pPr>
      <w:r>
        <w:t>Mafia instead of Climbing</w:t>
      </w:r>
    </w:p>
    <w:p w14:paraId="7742931B" w14:textId="671D797B" w:rsidR="008366A1" w:rsidRDefault="008366A1" w:rsidP="00EC496D">
      <w:proofErr w:type="spellStart"/>
      <w:r>
        <w:t>MavRides</w:t>
      </w:r>
      <w:proofErr w:type="spellEnd"/>
    </w:p>
    <w:p w14:paraId="24E1076F" w14:textId="00413DC0" w:rsidR="00D76EBE" w:rsidRDefault="006F0865">
      <w:r>
        <w:tab/>
        <w:t>Paul needs to send Sierra list of names</w:t>
      </w:r>
    </w:p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25"/>
    <w:rsid w:val="000E2625"/>
    <w:rsid w:val="00425719"/>
    <w:rsid w:val="0053410B"/>
    <w:rsid w:val="006C51B8"/>
    <w:rsid w:val="006F0865"/>
    <w:rsid w:val="007476A0"/>
    <w:rsid w:val="0083379F"/>
    <w:rsid w:val="008366A1"/>
    <w:rsid w:val="00D76EBE"/>
    <w:rsid w:val="00DE6D2C"/>
    <w:rsid w:val="00EC496D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4DC0"/>
  <w15:chartTrackingRefBased/>
  <w15:docId w15:val="{89E690DE-6217-46E7-B260-6124DBDA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nl\Documents\RHC\Meeting%20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63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brynl</dc:creator>
  <cp:keywords/>
  <dc:description/>
  <cp:lastModifiedBy>bryn.loftness@outlook.com</cp:lastModifiedBy>
  <cp:revision>10</cp:revision>
  <dcterms:created xsi:type="dcterms:W3CDTF">2018-02-26T01:50:00Z</dcterms:created>
  <dcterms:modified xsi:type="dcterms:W3CDTF">2018-02-26T02:56:00Z</dcterms:modified>
</cp:coreProperties>
</file>