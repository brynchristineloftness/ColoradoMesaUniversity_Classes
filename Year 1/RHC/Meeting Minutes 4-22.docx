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6D83" w14:textId="2A11F9E0" w:rsidR="00EC496D" w:rsidRDefault="00EC496D" w:rsidP="00EC496D">
      <w:pPr>
        <w:rPr>
          <w:b/>
        </w:rPr>
      </w:pPr>
      <w:r>
        <w:rPr>
          <w:b/>
        </w:rPr>
        <w:t>Meeting Minutes</w:t>
      </w:r>
      <w:r>
        <w:rPr>
          <w:b/>
        </w:rPr>
        <w:tab/>
        <w:t xml:space="preserve"> </w:t>
      </w:r>
      <w:r w:rsidR="008F7A2C">
        <w:rPr>
          <w:b/>
        </w:rPr>
        <w:t>4</w:t>
      </w:r>
      <w:r>
        <w:rPr>
          <w:b/>
        </w:rPr>
        <w:t>/2</w:t>
      </w:r>
      <w:r w:rsidR="008F7A2C">
        <w:rPr>
          <w:b/>
        </w:rPr>
        <w:t>2</w:t>
      </w:r>
      <w:r>
        <w:rPr>
          <w:b/>
        </w:rPr>
        <w:t>/</w:t>
      </w:r>
      <w:proofErr w:type="gramStart"/>
      <w:r>
        <w:rPr>
          <w:b/>
        </w:rPr>
        <w:t>18 :</w:t>
      </w:r>
      <w:proofErr w:type="gramEnd"/>
    </w:p>
    <w:p w14:paraId="1F220080" w14:textId="77777777" w:rsidR="00EC496D" w:rsidRPr="009D070D" w:rsidRDefault="00EC496D" w:rsidP="00EC496D">
      <w:r>
        <w:t xml:space="preserve">Recorded by Bryn </w:t>
      </w:r>
      <w:proofErr w:type="spellStart"/>
      <w:r>
        <w:t>Loftness</w:t>
      </w:r>
      <w:proofErr w:type="spellEnd"/>
      <w:r>
        <w:t xml:space="preserve"> (Secretary)</w:t>
      </w:r>
    </w:p>
    <w:p w14:paraId="7679F408" w14:textId="77777777" w:rsidR="00EC496D" w:rsidRDefault="00EC496D" w:rsidP="00EC496D"/>
    <w:p w14:paraId="3F93C653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Attendance:</w:t>
      </w:r>
    </w:p>
    <w:p w14:paraId="232C3BE4" w14:textId="4104F72A" w:rsidR="00EC496D" w:rsidRDefault="00B85885" w:rsidP="00EC496D">
      <w:r>
        <w:t>Angela</w:t>
      </w:r>
    </w:p>
    <w:p w14:paraId="768AD2AF" w14:textId="2649501A" w:rsidR="00B85885" w:rsidRDefault="00B85885" w:rsidP="00EC496D">
      <w:r>
        <w:t>Bryn</w:t>
      </w:r>
    </w:p>
    <w:p w14:paraId="6592B668" w14:textId="2E54232A" w:rsidR="00B85885" w:rsidRDefault="00B85885" w:rsidP="00EC496D">
      <w:proofErr w:type="spellStart"/>
      <w:r>
        <w:t>Cinthya</w:t>
      </w:r>
      <w:proofErr w:type="spellEnd"/>
    </w:p>
    <w:p w14:paraId="6CD5C6AA" w14:textId="3CBA54FC" w:rsidR="00B85885" w:rsidRDefault="00B85885" w:rsidP="00EC496D">
      <w:r>
        <w:t>Myah</w:t>
      </w:r>
    </w:p>
    <w:p w14:paraId="535B0A62" w14:textId="7D664B7E" w:rsidR="00B85885" w:rsidRDefault="00B85885" w:rsidP="00EC496D">
      <w:r>
        <w:t>Ellis</w:t>
      </w:r>
    </w:p>
    <w:p w14:paraId="586B1848" w14:textId="28E44CDD" w:rsidR="00B85885" w:rsidRDefault="00B85885" w:rsidP="00EC496D">
      <w:r>
        <w:t>Alaina</w:t>
      </w:r>
    </w:p>
    <w:p w14:paraId="59657361" w14:textId="494C7BDF" w:rsidR="00B85885" w:rsidRDefault="00B85885" w:rsidP="00EC496D">
      <w:r>
        <w:t>Aiden</w:t>
      </w:r>
    </w:p>
    <w:p w14:paraId="163904A3" w14:textId="4493C310" w:rsidR="00B85885" w:rsidRDefault="00B85885" w:rsidP="00EC496D">
      <w:r>
        <w:t>Bryson</w:t>
      </w:r>
    </w:p>
    <w:p w14:paraId="73AF233D" w14:textId="42838B06" w:rsidR="00B85885" w:rsidRDefault="00B85885" w:rsidP="00EC496D">
      <w:r>
        <w:t>Aiden</w:t>
      </w:r>
    </w:p>
    <w:p w14:paraId="4B793368" w14:textId="0B615602" w:rsidR="00B85885" w:rsidRDefault="00B85885" w:rsidP="00EC496D">
      <w:r>
        <w:t>Paul</w:t>
      </w:r>
    </w:p>
    <w:p w14:paraId="302D51AF" w14:textId="6DC3F3AD" w:rsidR="00B85885" w:rsidRDefault="00B85885" w:rsidP="00EC496D">
      <w:r>
        <w:t>Taylor</w:t>
      </w:r>
    </w:p>
    <w:p w14:paraId="11682691" w14:textId="77777777" w:rsidR="00B85885" w:rsidRDefault="00B85885" w:rsidP="00EC496D"/>
    <w:p w14:paraId="73025638" w14:textId="77777777" w:rsidR="00EC496D" w:rsidRDefault="00EC496D" w:rsidP="00EC496D"/>
    <w:p w14:paraId="3BB28B9E" w14:textId="77777777" w:rsidR="00EC496D" w:rsidRPr="009D070D" w:rsidRDefault="00EC496D" w:rsidP="00EC496D">
      <w:pPr>
        <w:rPr>
          <w:b/>
        </w:rPr>
      </w:pPr>
      <w:r w:rsidRPr="009D070D">
        <w:rPr>
          <w:b/>
        </w:rPr>
        <w:t>Agenda:</w:t>
      </w:r>
    </w:p>
    <w:p w14:paraId="1C213E83" w14:textId="1E23519A" w:rsidR="00355DAC" w:rsidRDefault="00355DAC" w:rsidP="00EC496D">
      <w:r>
        <w:t>Pinion Palooza recap</w:t>
      </w:r>
    </w:p>
    <w:p w14:paraId="4BFE3492" w14:textId="0D834091" w:rsidR="00355DAC" w:rsidRDefault="00355DAC" w:rsidP="00EC496D">
      <w:r>
        <w:t>Block Party signup sheet</w:t>
      </w:r>
      <w:r w:rsidR="00894AF5">
        <w:t xml:space="preserve"> </w:t>
      </w:r>
    </w:p>
    <w:p w14:paraId="1D362CFF" w14:textId="01EC6D28" w:rsidR="00894AF5" w:rsidRDefault="00894AF5" w:rsidP="00894AF5">
      <w:pPr>
        <w:ind w:firstLine="720"/>
      </w:pPr>
      <w:r>
        <w:t>3:30-5, 5-7:30</w:t>
      </w:r>
    </w:p>
    <w:p w14:paraId="17C48586" w14:textId="1B62F77C" w:rsidR="00355DAC" w:rsidRDefault="00894AF5" w:rsidP="00894AF5">
      <w:pPr>
        <w:ind w:firstLine="720"/>
      </w:pPr>
      <w:r>
        <w:t>Chalk – Angela, Bryn</w:t>
      </w:r>
    </w:p>
    <w:p w14:paraId="175BD48E" w14:textId="708B8BFA" w:rsidR="00894AF5" w:rsidRDefault="00894AF5" w:rsidP="00894AF5">
      <w:pPr>
        <w:ind w:firstLine="720"/>
      </w:pPr>
      <w:r>
        <w:t xml:space="preserve">Abraham – </w:t>
      </w:r>
      <w:proofErr w:type="spellStart"/>
      <w:r>
        <w:t>Facepaint</w:t>
      </w:r>
      <w:proofErr w:type="spellEnd"/>
    </w:p>
    <w:p w14:paraId="52777005" w14:textId="5DF4752C" w:rsidR="00894AF5" w:rsidRDefault="00894AF5" w:rsidP="00894AF5">
      <w:pPr>
        <w:ind w:firstLine="720"/>
      </w:pPr>
      <w:r>
        <w:t>Aiden – spike ball</w:t>
      </w:r>
    </w:p>
    <w:p w14:paraId="639EE582" w14:textId="25C3F495" w:rsidR="00894AF5" w:rsidRDefault="00894AF5" w:rsidP="00894AF5">
      <w:pPr>
        <w:ind w:firstLine="720"/>
      </w:pPr>
      <w:r>
        <w:t>OP – Bags/Cornhole – Ellis</w:t>
      </w:r>
    </w:p>
    <w:p w14:paraId="5F5EAE4C" w14:textId="75DA7768" w:rsidR="00894AF5" w:rsidRDefault="00894AF5" w:rsidP="00EC496D">
      <w:r>
        <w:t>Banquet on Thursday – 5:15</w:t>
      </w:r>
    </w:p>
    <w:p w14:paraId="6C41FF8E" w14:textId="6E2CB53A" w:rsidR="00894AF5" w:rsidRDefault="00894AF5" w:rsidP="00EC496D">
      <w:r>
        <w:tab/>
        <w:t>Semi-formal attire</w:t>
      </w:r>
    </w:p>
    <w:p w14:paraId="553A1D42" w14:textId="77777777" w:rsidR="00EC496D" w:rsidRDefault="00EC496D" w:rsidP="00EC496D">
      <w:bookmarkStart w:id="0" w:name="_GoBack"/>
      <w:bookmarkEnd w:id="0"/>
    </w:p>
    <w:p w14:paraId="31814F5C" w14:textId="77777777" w:rsidR="00EC496D" w:rsidRDefault="00EC496D" w:rsidP="00EC496D"/>
    <w:p w14:paraId="48CE42DB" w14:textId="77777777" w:rsidR="00EC496D" w:rsidRDefault="00EC496D" w:rsidP="00EC496D"/>
    <w:p w14:paraId="2BE79B82" w14:textId="77777777" w:rsidR="00EC496D" w:rsidRDefault="00EC496D" w:rsidP="00EC496D"/>
    <w:p w14:paraId="6F459CCC" w14:textId="77777777" w:rsidR="00EC496D" w:rsidRDefault="00EC496D" w:rsidP="00EC496D"/>
    <w:p w14:paraId="5C9D1E64" w14:textId="77777777" w:rsidR="00EC496D" w:rsidRDefault="00EC496D" w:rsidP="00EC496D"/>
    <w:p w14:paraId="12A3CBE8" w14:textId="77777777" w:rsidR="00EC496D" w:rsidRDefault="00EC496D" w:rsidP="00EC496D"/>
    <w:p w14:paraId="30D23423" w14:textId="77777777" w:rsidR="00EC496D" w:rsidRDefault="00EC496D" w:rsidP="00EC496D"/>
    <w:p w14:paraId="0B26E6AE" w14:textId="77777777" w:rsidR="00EC496D" w:rsidRDefault="00EC496D" w:rsidP="00EC496D"/>
    <w:p w14:paraId="6E6C4B05" w14:textId="77777777" w:rsidR="00EC496D" w:rsidRDefault="00EC496D" w:rsidP="00EC496D"/>
    <w:p w14:paraId="4B86E64B" w14:textId="77777777" w:rsidR="00EC496D" w:rsidRDefault="00EC496D" w:rsidP="00EC496D"/>
    <w:p w14:paraId="113D9F3E" w14:textId="77777777" w:rsidR="00EC496D" w:rsidRDefault="00EC496D" w:rsidP="00EC496D"/>
    <w:p w14:paraId="0412D8C1" w14:textId="77777777" w:rsidR="00EC496D" w:rsidRDefault="00EC496D" w:rsidP="00EC496D"/>
    <w:p w14:paraId="621225AC" w14:textId="77777777" w:rsidR="00EC496D" w:rsidRDefault="00EC496D" w:rsidP="00EC496D"/>
    <w:p w14:paraId="6D3C3536" w14:textId="77777777"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2C"/>
    <w:rsid w:val="00355DAC"/>
    <w:rsid w:val="004D7688"/>
    <w:rsid w:val="00894AF5"/>
    <w:rsid w:val="008F7A2C"/>
    <w:rsid w:val="00B85885"/>
    <w:rsid w:val="00D76EBE"/>
    <w:rsid w:val="00DE6D2C"/>
    <w:rsid w:val="00EC49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8FBE"/>
  <w15:chartTrackingRefBased/>
  <w15:docId w15:val="{EDE836EB-DD75-42F4-BF22-6E2B781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l\Documents\RHC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brynl</dc:creator>
  <cp:keywords/>
  <dc:description/>
  <cp:lastModifiedBy>bryn.loftness@outlook.com</cp:lastModifiedBy>
  <cp:revision>5</cp:revision>
  <dcterms:created xsi:type="dcterms:W3CDTF">2018-04-23T01:25:00Z</dcterms:created>
  <dcterms:modified xsi:type="dcterms:W3CDTF">2018-04-23T01:50:00Z</dcterms:modified>
</cp:coreProperties>
</file>