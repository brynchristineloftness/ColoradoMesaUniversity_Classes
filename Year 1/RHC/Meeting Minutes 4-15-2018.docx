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4301" w14:textId="77777777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EB7E7F">
        <w:rPr>
          <w:b/>
        </w:rPr>
        <w:t>4/15</w:t>
      </w:r>
      <w:r>
        <w:rPr>
          <w:b/>
        </w:rPr>
        <w:t>/</w:t>
      </w:r>
      <w:proofErr w:type="gramStart"/>
      <w:r>
        <w:rPr>
          <w:b/>
        </w:rPr>
        <w:t>18 :</w:t>
      </w:r>
      <w:proofErr w:type="gramEnd"/>
    </w:p>
    <w:p w14:paraId="411B4D50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4F71C8A2" w14:textId="77777777" w:rsidR="00EC496D" w:rsidRDefault="00EC496D" w:rsidP="00EC496D"/>
    <w:p w14:paraId="5B2ACF22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145934DB" w14:textId="02385D2C" w:rsidR="00EC496D" w:rsidRDefault="0080321D" w:rsidP="00EC496D">
      <w:r>
        <w:t>Kaylee</w:t>
      </w:r>
    </w:p>
    <w:p w14:paraId="475B21B9" w14:textId="00B98446" w:rsidR="0080321D" w:rsidRDefault="0080321D" w:rsidP="00EC496D">
      <w:proofErr w:type="spellStart"/>
      <w:r>
        <w:t>Cinthya</w:t>
      </w:r>
      <w:proofErr w:type="spellEnd"/>
    </w:p>
    <w:p w14:paraId="681421D5" w14:textId="121C8463" w:rsidR="0080321D" w:rsidRDefault="0080321D" w:rsidP="00EC496D">
      <w:r>
        <w:t>Taylor</w:t>
      </w:r>
    </w:p>
    <w:p w14:paraId="6B0F7366" w14:textId="69190D3A" w:rsidR="0080321D" w:rsidRDefault="0080321D" w:rsidP="00EC496D">
      <w:r>
        <w:t>Paul</w:t>
      </w:r>
    </w:p>
    <w:p w14:paraId="011D6375" w14:textId="64A4EA0C" w:rsidR="0080321D" w:rsidRDefault="0080321D" w:rsidP="00EC496D">
      <w:r>
        <w:t>Aiden</w:t>
      </w:r>
    </w:p>
    <w:p w14:paraId="25B3CA1B" w14:textId="351423C2" w:rsidR="0080321D" w:rsidRDefault="0080321D" w:rsidP="00EC496D">
      <w:r>
        <w:t>Ellis</w:t>
      </w:r>
    </w:p>
    <w:p w14:paraId="60ACA5C9" w14:textId="5D04DC83" w:rsidR="0080321D" w:rsidRDefault="0080321D" w:rsidP="00EC496D">
      <w:r>
        <w:t>Bryson</w:t>
      </w:r>
    </w:p>
    <w:p w14:paraId="1E8C71B2" w14:textId="3ACA4C06" w:rsidR="0080321D" w:rsidRDefault="0080321D" w:rsidP="00EC496D">
      <w:r>
        <w:t>Myah</w:t>
      </w:r>
    </w:p>
    <w:p w14:paraId="7DD35725" w14:textId="035724EC" w:rsidR="0080321D" w:rsidRDefault="0080321D" w:rsidP="00EC496D">
      <w:r>
        <w:t>Bryn</w:t>
      </w:r>
    </w:p>
    <w:p w14:paraId="41302210" w14:textId="56B5544F" w:rsidR="0080321D" w:rsidRDefault="0080321D" w:rsidP="00EC496D">
      <w:r>
        <w:t>Carla</w:t>
      </w:r>
    </w:p>
    <w:p w14:paraId="05703D4F" w14:textId="19851ABB" w:rsidR="0080321D" w:rsidRDefault="0080321D" w:rsidP="00EC496D">
      <w:r>
        <w:t>Angela</w:t>
      </w:r>
    </w:p>
    <w:p w14:paraId="225F4590" w14:textId="6405C220" w:rsidR="0080321D" w:rsidRDefault="0080321D" w:rsidP="00EC496D">
      <w:r>
        <w:t>Linda</w:t>
      </w:r>
    </w:p>
    <w:p w14:paraId="3D4D5F72" w14:textId="77777777" w:rsidR="00EC496D" w:rsidRDefault="00EC496D" w:rsidP="00EC496D"/>
    <w:p w14:paraId="5C53607E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3A5828A7" w14:textId="631C6A01" w:rsidR="003C563F" w:rsidRDefault="0080321D" w:rsidP="00EC496D">
      <w:r>
        <w:t>Pinon Palooza Shift Sign Up</w:t>
      </w:r>
    </w:p>
    <w:p w14:paraId="36A402E0" w14:textId="1C9666F1" w:rsidR="0080321D" w:rsidRDefault="0080321D" w:rsidP="00EC496D">
      <w:r>
        <w:t>Abraham</w:t>
      </w:r>
      <w:r w:rsidR="003C563F">
        <w:t xml:space="preserve">- </w:t>
      </w:r>
      <w:r>
        <w:t>Lawn Games</w:t>
      </w:r>
      <w:r w:rsidR="0003516C">
        <w:t xml:space="preserve"> (April 28</w:t>
      </w:r>
      <w:r w:rsidR="0003516C" w:rsidRPr="0003516C">
        <w:rPr>
          <w:vertAlign w:val="superscript"/>
        </w:rPr>
        <w:t>th</w:t>
      </w:r>
      <w:r w:rsidR="0003516C">
        <w:t>)</w:t>
      </w:r>
    </w:p>
    <w:p w14:paraId="40C8DAC2" w14:textId="2BC75C0D" w:rsidR="003C563F" w:rsidRDefault="003C563F" w:rsidP="00EC496D">
      <w:r>
        <w:tab/>
        <w:t>Corn Hole</w:t>
      </w:r>
      <w:r w:rsidR="000D5451">
        <w:t>/Bags *</w:t>
      </w:r>
    </w:p>
    <w:p w14:paraId="1A918F45" w14:textId="31EA8CEE" w:rsidR="0003516C" w:rsidRDefault="0003516C" w:rsidP="00EC496D">
      <w:r>
        <w:tab/>
      </w:r>
      <w:proofErr w:type="spellStart"/>
      <w:r>
        <w:t>Botchee</w:t>
      </w:r>
      <w:proofErr w:type="spellEnd"/>
      <w:r>
        <w:t xml:space="preserve"> Ball</w:t>
      </w:r>
    </w:p>
    <w:p w14:paraId="18184B09" w14:textId="5EEEB182" w:rsidR="003C563F" w:rsidRDefault="003C563F" w:rsidP="00EC496D">
      <w:r>
        <w:tab/>
        <w:t>Flag Football</w:t>
      </w:r>
    </w:p>
    <w:p w14:paraId="15D20155" w14:textId="2C1DAF1C" w:rsidR="003C563F" w:rsidRDefault="003C563F" w:rsidP="00EC496D">
      <w:r>
        <w:tab/>
      </w:r>
      <w:r w:rsidR="000D5451">
        <w:t>Frisbee *</w:t>
      </w:r>
    </w:p>
    <w:p w14:paraId="167355F8" w14:textId="2065845E" w:rsidR="003C563F" w:rsidRDefault="003C563F" w:rsidP="00EC496D">
      <w:r>
        <w:tab/>
        <w:t>Face Paint</w:t>
      </w:r>
      <w:r w:rsidR="0003516C">
        <w:t xml:space="preserve"> – Student Life</w:t>
      </w:r>
      <w:r w:rsidR="000D5451">
        <w:t xml:space="preserve"> *</w:t>
      </w:r>
    </w:p>
    <w:p w14:paraId="546ED2C8" w14:textId="4B3D299D" w:rsidR="0003516C" w:rsidRDefault="0003516C" w:rsidP="00EC496D">
      <w:r>
        <w:tab/>
        <w:t>Spike Ball</w:t>
      </w:r>
      <w:r w:rsidR="000D5451">
        <w:t xml:space="preserve"> *</w:t>
      </w:r>
    </w:p>
    <w:p w14:paraId="53CBB7D4" w14:textId="22D662E4" w:rsidR="0003516C" w:rsidRDefault="0003516C" w:rsidP="00EC496D">
      <w:r>
        <w:tab/>
        <w:t>4 Square</w:t>
      </w:r>
    </w:p>
    <w:p w14:paraId="77202DB7" w14:textId="7219BACC" w:rsidR="003C563F" w:rsidRDefault="0003516C" w:rsidP="00EC496D">
      <w:r>
        <w:tab/>
        <w:t>Chalk</w:t>
      </w:r>
      <w:r w:rsidR="000D5451">
        <w:t xml:space="preserve"> *</w:t>
      </w:r>
    </w:p>
    <w:p w14:paraId="602015C6" w14:textId="3C352881" w:rsidR="000D5451" w:rsidRDefault="000D5451" w:rsidP="00EC496D">
      <w:r>
        <w:tab/>
        <w:t>Kick Ball</w:t>
      </w:r>
    </w:p>
    <w:p w14:paraId="5E5FB2E1" w14:textId="7193D4C6" w:rsidR="000D5451" w:rsidRDefault="000D5451" w:rsidP="00EC496D">
      <w:r>
        <w:tab/>
        <w:t>Capture the Flag</w:t>
      </w:r>
    </w:p>
    <w:p w14:paraId="4F56ACD6" w14:textId="14B06BCF" w:rsidR="000D5451" w:rsidRDefault="000D5451" w:rsidP="00EC496D">
      <w:r>
        <w:tab/>
        <w:t xml:space="preserve">Water Balloon </w:t>
      </w:r>
    </w:p>
    <w:p w14:paraId="70DA9577" w14:textId="09D39C18" w:rsidR="0080321D" w:rsidRDefault="0080321D" w:rsidP="00EC496D">
      <w:r>
        <w:t>Cram Jam</w:t>
      </w:r>
    </w:p>
    <w:p w14:paraId="1BB54AC7" w14:textId="6EEF325C" w:rsidR="000D5451" w:rsidRDefault="000D5451" w:rsidP="00EC496D">
      <w:r>
        <w:tab/>
        <w:t>Pancake Bar – with FRUIT Sunday of Finals Week</w:t>
      </w:r>
    </w:p>
    <w:p w14:paraId="696BE9F5" w14:textId="300D7C8E" w:rsidR="000D5451" w:rsidRDefault="000D5451" w:rsidP="00EC496D">
      <w:r>
        <w:tab/>
      </w:r>
      <w:r>
        <w:tab/>
      </w:r>
      <w:proofErr w:type="spellStart"/>
      <w:r>
        <w:t>PanCram</w:t>
      </w:r>
      <w:proofErr w:type="spellEnd"/>
      <w:r>
        <w:t xml:space="preserve"> (6pm-8pm)</w:t>
      </w:r>
    </w:p>
    <w:p w14:paraId="10700E09" w14:textId="65A1542F" w:rsidR="000D5451" w:rsidRDefault="000D5451" w:rsidP="00EC496D">
      <w:r>
        <w:tab/>
        <w:t>Taylor will be doing shopping list</w:t>
      </w:r>
    </w:p>
    <w:p w14:paraId="79277E44" w14:textId="309EDFE1" w:rsidR="000D5451" w:rsidRDefault="000D5451" w:rsidP="00EC496D">
      <w:r>
        <w:tab/>
        <w:t>Angela – Publicity by next Meeting</w:t>
      </w:r>
    </w:p>
    <w:p w14:paraId="4E22477E" w14:textId="59FF7F39" w:rsidR="0080321D" w:rsidRDefault="0080321D" w:rsidP="00EC496D">
      <w:r>
        <w:t>Last Meetings</w:t>
      </w:r>
    </w:p>
    <w:p w14:paraId="39C0884C" w14:textId="6D5F1B80" w:rsidR="000D5451" w:rsidRDefault="000D5451" w:rsidP="00EC496D">
      <w:r>
        <w:tab/>
        <w:t>Banquet – April 26</w:t>
      </w:r>
      <w:r w:rsidRPr="000D5451">
        <w:rPr>
          <w:vertAlign w:val="superscript"/>
        </w:rPr>
        <w:t>th</w:t>
      </w:r>
      <w:r>
        <w:t xml:space="preserve"> at 5:30</w:t>
      </w:r>
    </w:p>
    <w:p w14:paraId="305E10E5" w14:textId="37B86797" w:rsidR="0080321D" w:rsidRDefault="0080321D" w:rsidP="00EC496D">
      <w:r>
        <w:t>Value Presentations</w:t>
      </w:r>
    </w:p>
    <w:p w14:paraId="386AD91B" w14:textId="77777777" w:rsidR="00137E4E" w:rsidRDefault="00137E4E" w:rsidP="00EC496D">
      <w:bookmarkStart w:id="0" w:name="_GoBack"/>
      <w:bookmarkEnd w:id="0"/>
    </w:p>
    <w:p w14:paraId="71255A4F" w14:textId="77777777" w:rsidR="00EC496D" w:rsidRDefault="00EC496D" w:rsidP="00EC496D"/>
    <w:p w14:paraId="41068681" w14:textId="77777777" w:rsidR="00EC496D" w:rsidRDefault="00EC496D" w:rsidP="00EC496D"/>
    <w:p w14:paraId="3262DBCE" w14:textId="77777777" w:rsidR="00EC496D" w:rsidRDefault="00EC496D" w:rsidP="00EC496D"/>
    <w:p w14:paraId="1597389E" w14:textId="77777777" w:rsidR="00EC496D" w:rsidRDefault="00EC496D" w:rsidP="00EC496D"/>
    <w:p w14:paraId="6563C383" w14:textId="77777777" w:rsidR="00EC496D" w:rsidRDefault="00EC496D" w:rsidP="00EC496D"/>
    <w:p w14:paraId="3F5068AF" w14:textId="77777777" w:rsidR="00EC496D" w:rsidRDefault="00EC496D" w:rsidP="00EC496D"/>
    <w:p w14:paraId="0ACCD13A" w14:textId="77777777" w:rsidR="00EC496D" w:rsidRDefault="00EC496D" w:rsidP="00EC496D"/>
    <w:p w14:paraId="6E8354C4" w14:textId="77777777" w:rsidR="00EC496D" w:rsidRDefault="00EC496D" w:rsidP="00EC496D"/>
    <w:p w14:paraId="3F57D3F8" w14:textId="77777777" w:rsidR="00EC496D" w:rsidRDefault="00EC496D" w:rsidP="00EC496D"/>
    <w:p w14:paraId="276BB92C" w14:textId="77777777" w:rsidR="00EC496D" w:rsidRDefault="00EC496D" w:rsidP="00EC496D"/>
    <w:p w14:paraId="6AAB8BEC" w14:textId="77777777" w:rsidR="00EC496D" w:rsidRDefault="00EC496D" w:rsidP="00EC496D"/>
    <w:p w14:paraId="5223CCC0" w14:textId="77777777" w:rsidR="00EC496D" w:rsidRDefault="00EC496D" w:rsidP="00EC496D"/>
    <w:p w14:paraId="4272D0CB" w14:textId="77777777" w:rsidR="00EC496D" w:rsidRDefault="00EC496D" w:rsidP="00EC496D"/>
    <w:p w14:paraId="49C0DCEE" w14:textId="77777777" w:rsidR="00EC496D" w:rsidRDefault="00EC496D" w:rsidP="00EC496D"/>
    <w:p w14:paraId="06E8607E" w14:textId="77777777" w:rsidR="00EC496D" w:rsidRDefault="00EC496D" w:rsidP="00EC496D"/>
    <w:p w14:paraId="1BCA86EF" w14:textId="77777777" w:rsidR="00EC496D" w:rsidRDefault="00EC496D" w:rsidP="00EC496D"/>
    <w:p w14:paraId="43A74B67" w14:textId="77777777" w:rsidR="00EC496D" w:rsidRDefault="00EC496D" w:rsidP="00EC496D"/>
    <w:p w14:paraId="04047A53" w14:textId="77777777" w:rsidR="00EC496D" w:rsidRDefault="00EC496D" w:rsidP="00EC496D"/>
    <w:p w14:paraId="3AD575B4" w14:textId="77777777"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F"/>
    <w:rsid w:val="0003516C"/>
    <w:rsid w:val="000D5451"/>
    <w:rsid w:val="00137E4E"/>
    <w:rsid w:val="003C563F"/>
    <w:rsid w:val="0080321D"/>
    <w:rsid w:val="00D76EBE"/>
    <w:rsid w:val="00DE6D2C"/>
    <w:rsid w:val="00EB7E7F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9FF3"/>
  <w15:chartTrackingRefBased/>
  <w15:docId w15:val="{D92C9E7F-CCAD-4BE5-98B1-01E0294D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21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6</cp:revision>
  <dcterms:created xsi:type="dcterms:W3CDTF">2018-04-16T01:24:00Z</dcterms:created>
  <dcterms:modified xsi:type="dcterms:W3CDTF">2018-04-16T01:45:00Z</dcterms:modified>
</cp:coreProperties>
</file>