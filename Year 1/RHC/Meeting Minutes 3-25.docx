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BDA5E" w14:textId="751E8B5D" w:rsidR="00EC496D" w:rsidRDefault="00EC496D" w:rsidP="00EC496D">
      <w:pPr>
        <w:rPr>
          <w:b/>
        </w:rPr>
      </w:pPr>
      <w:r>
        <w:rPr>
          <w:b/>
        </w:rPr>
        <w:t>Meeting Minutes</w:t>
      </w:r>
      <w:r>
        <w:rPr>
          <w:b/>
        </w:rPr>
        <w:tab/>
        <w:t xml:space="preserve"> </w:t>
      </w:r>
      <w:r w:rsidR="000F07FF">
        <w:rPr>
          <w:b/>
        </w:rPr>
        <w:t>3/25</w:t>
      </w:r>
      <w:r>
        <w:rPr>
          <w:b/>
        </w:rPr>
        <w:t>/</w:t>
      </w:r>
      <w:proofErr w:type="gramStart"/>
      <w:r>
        <w:rPr>
          <w:b/>
        </w:rPr>
        <w:t>18 :</w:t>
      </w:r>
      <w:proofErr w:type="gramEnd"/>
    </w:p>
    <w:p w14:paraId="7CA4F926" w14:textId="77777777" w:rsidR="00EC496D" w:rsidRPr="009D070D" w:rsidRDefault="00EC496D" w:rsidP="00EC496D">
      <w:r>
        <w:t xml:space="preserve">Recorded by Bryn </w:t>
      </w:r>
      <w:proofErr w:type="spellStart"/>
      <w:r>
        <w:t>Loftness</w:t>
      </w:r>
      <w:proofErr w:type="spellEnd"/>
      <w:r>
        <w:t xml:space="preserve"> (Secretary)</w:t>
      </w:r>
    </w:p>
    <w:p w14:paraId="5FF71F10" w14:textId="77777777" w:rsidR="00EC496D" w:rsidRDefault="00EC496D" w:rsidP="00EC496D"/>
    <w:p w14:paraId="266F972F" w14:textId="77777777" w:rsidR="00EC496D" w:rsidRPr="009D070D" w:rsidRDefault="00EC496D" w:rsidP="00EC496D">
      <w:pPr>
        <w:rPr>
          <w:b/>
        </w:rPr>
      </w:pPr>
      <w:r w:rsidRPr="009D070D">
        <w:rPr>
          <w:b/>
        </w:rPr>
        <w:t>Attendance:</w:t>
      </w:r>
    </w:p>
    <w:p w14:paraId="2207AEE8" w14:textId="7F2B297D" w:rsidR="00EC496D" w:rsidRDefault="000F07FF" w:rsidP="00EC496D">
      <w:r>
        <w:t>Angela</w:t>
      </w:r>
    </w:p>
    <w:p w14:paraId="35E38C3C" w14:textId="694A66D2" w:rsidR="000F07FF" w:rsidRDefault="000F07FF" w:rsidP="00EC496D">
      <w:r>
        <w:t>Bryn</w:t>
      </w:r>
    </w:p>
    <w:p w14:paraId="66576AC4" w14:textId="721A8878" w:rsidR="000F07FF" w:rsidRDefault="000F07FF" w:rsidP="00EC496D">
      <w:r>
        <w:t>Ellis</w:t>
      </w:r>
    </w:p>
    <w:p w14:paraId="7EF2484B" w14:textId="7F71E5D9" w:rsidR="000F07FF" w:rsidRDefault="000F07FF" w:rsidP="00EC496D">
      <w:r>
        <w:t>Ayden</w:t>
      </w:r>
    </w:p>
    <w:p w14:paraId="4F8BAD44" w14:textId="035CD2DF" w:rsidR="000F07FF" w:rsidRDefault="000F07FF" w:rsidP="00EC496D">
      <w:r>
        <w:t>Aiden</w:t>
      </w:r>
    </w:p>
    <w:p w14:paraId="1B125B74" w14:textId="7E970314" w:rsidR="000F07FF" w:rsidRDefault="000F07FF" w:rsidP="00EC496D">
      <w:r>
        <w:t>Luis</w:t>
      </w:r>
    </w:p>
    <w:p w14:paraId="025E1174" w14:textId="4EE2EA83" w:rsidR="000F07FF" w:rsidRDefault="000F07FF" w:rsidP="00EC496D">
      <w:proofErr w:type="spellStart"/>
      <w:r>
        <w:t>Cinthya</w:t>
      </w:r>
      <w:proofErr w:type="spellEnd"/>
    </w:p>
    <w:p w14:paraId="724B8931" w14:textId="7F9C579B" w:rsidR="000F07FF" w:rsidRDefault="000F07FF" w:rsidP="00EC496D">
      <w:r>
        <w:t>Linda</w:t>
      </w:r>
    </w:p>
    <w:p w14:paraId="2BD9D044" w14:textId="09924A2B" w:rsidR="000F07FF" w:rsidRDefault="000F07FF" w:rsidP="00EC496D">
      <w:r>
        <w:t>Kaylee Myah</w:t>
      </w:r>
    </w:p>
    <w:p w14:paraId="4C33FB1C" w14:textId="36480EE1" w:rsidR="000F07FF" w:rsidRDefault="000F07FF" w:rsidP="00EC496D">
      <w:r>
        <w:t>Taylor</w:t>
      </w:r>
    </w:p>
    <w:p w14:paraId="056F9287" w14:textId="6723584F" w:rsidR="000F07FF" w:rsidRDefault="000F07FF" w:rsidP="00EC496D">
      <w:r>
        <w:t>Paul</w:t>
      </w:r>
    </w:p>
    <w:p w14:paraId="51FFBA4C" w14:textId="18A3C8AC" w:rsidR="000F07FF" w:rsidRDefault="000F07FF" w:rsidP="00EC496D">
      <w:r>
        <w:t>Raymond</w:t>
      </w:r>
    </w:p>
    <w:p w14:paraId="5E561FA3" w14:textId="3EFC8870" w:rsidR="000F07FF" w:rsidRDefault="000F07FF" w:rsidP="00EC496D">
      <w:r>
        <w:t>+Monument RHC</w:t>
      </w:r>
    </w:p>
    <w:p w14:paraId="1BCDC30A" w14:textId="77777777" w:rsidR="00EC496D" w:rsidRDefault="00EC496D" w:rsidP="00EC496D"/>
    <w:p w14:paraId="3FC0186C" w14:textId="77777777" w:rsidR="00EC496D" w:rsidRPr="009D070D" w:rsidRDefault="00EC496D" w:rsidP="00EC496D">
      <w:pPr>
        <w:rPr>
          <w:b/>
        </w:rPr>
      </w:pPr>
      <w:r w:rsidRPr="009D070D">
        <w:rPr>
          <w:b/>
        </w:rPr>
        <w:t>Agenda:</w:t>
      </w:r>
    </w:p>
    <w:p w14:paraId="4775AD24" w14:textId="35269510" w:rsidR="00EC496D" w:rsidRDefault="000F07FF" w:rsidP="00EC496D">
      <w:proofErr w:type="spellStart"/>
      <w:r>
        <w:t>Rait</w:t>
      </w:r>
      <w:proofErr w:type="spellEnd"/>
      <w:r>
        <w:t>-Monument Joint Meeting</w:t>
      </w:r>
      <w:r w:rsidR="00000819">
        <w:t>:</w:t>
      </w:r>
    </w:p>
    <w:p w14:paraId="6F54588B" w14:textId="07A91ED3" w:rsidR="000F07FF" w:rsidRDefault="000F07FF" w:rsidP="00EC496D">
      <w:r>
        <w:tab/>
        <w:t>For each game, record winners in spreadsheet</w:t>
      </w:r>
    </w:p>
    <w:p w14:paraId="7E10264B" w14:textId="7F5351C1" w:rsidR="000F07FF" w:rsidRDefault="000F07FF" w:rsidP="00EC496D">
      <w:r>
        <w:tab/>
        <w:t xml:space="preserve">Find definite times for whole event, each game and </w:t>
      </w:r>
      <w:proofErr w:type="spellStart"/>
      <w:r>
        <w:t>kahoot</w:t>
      </w:r>
      <w:proofErr w:type="spellEnd"/>
      <w:r>
        <w:t xml:space="preserve"> game</w:t>
      </w:r>
    </w:p>
    <w:p w14:paraId="3A745C8A" w14:textId="2F38990B" w:rsidR="000F07FF" w:rsidRDefault="000F07FF" w:rsidP="00EC496D">
      <w:r>
        <w:tab/>
        <w:t>Cookie Decorating (6-6:30)</w:t>
      </w:r>
    </w:p>
    <w:p w14:paraId="7A8B4DFB" w14:textId="4BD48F90" w:rsidR="000F07FF" w:rsidRDefault="000F07FF" w:rsidP="00EC496D">
      <w:r>
        <w:tab/>
      </w:r>
      <w:r>
        <w:tab/>
        <w:t>Two winners</w:t>
      </w:r>
    </w:p>
    <w:p w14:paraId="34946054" w14:textId="7E66130A" w:rsidR="000F07FF" w:rsidRDefault="000F07FF" w:rsidP="00EC496D">
      <w:r>
        <w:tab/>
      </w:r>
      <w:r>
        <w:tab/>
        <w:t xml:space="preserve">Vote for </w:t>
      </w:r>
      <w:proofErr w:type="spellStart"/>
      <w:r>
        <w:t>eachothers</w:t>
      </w:r>
      <w:proofErr w:type="spellEnd"/>
      <w:r>
        <w:t xml:space="preserve"> cookies</w:t>
      </w:r>
    </w:p>
    <w:p w14:paraId="68A75640" w14:textId="18FE7FDC" w:rsidR="000F07FF" w:rsidRDefault="000F07FF" w:rsidP="00EC496D">
      <w:r>
        <w:tab/>
        <w:t>Shooting Game (6:30-7)</w:t>
      </w:r>
    </w:p>
    <w:p w14:paraId="0DB9BA90" w14:textId="605F0BEB" w:rsidR="000F07FF" w:rsidRDefault="000F07FF" w:rsidP="00EC496D">
      <w:r>
        <w:tab/>
      </w:r>
      <w:r>
        <w:tab/>
        <w:t>Two winners</w:t>
      </w:r>
    </w:p>
    <w:p w14:paraId="39591262" w14:textId="09086227" w:rsidR="000F07FF" w:rsidRDefault="000F07FF" w:rsidP="00EC496D">
      <w:r>
        <w:tab/>
      </w:r>
      <w:r>
        <w:tab/>
      </w:r>
      <w:r w:rsidR="00000819">
        <w:t>30 seconds to 1 minute</w:t>
      </w:r>
    </w:p>
    <w:p w14:paraId="0BA93CCA" w14:textId="58E59691" w:rsidR="000F07FF" w:rsidRDefault="000F07FF" w:rsidP="00EC496D">
      <w:r>
        <w:tab/>
        <w:t>Water Pong (7-7:30)</w:t>
      </w:r>
    </w:p>
    <w:p w14:paraId="088029FB" w14:textId="2CF5589A" w:rsidR="00EC496D" w:rsidRDefault="000F07FF" w:rsidP="00EC496D">
      <w:r>
        <w:tab/>
      </w:r>
      <w:r>
        <w:tab/>
        <w:t>Two winners</w:t>
      </w:r>
    </w:p>
    <w:p w14:paraId="5B54CA0F" w14:textId="1312E3A8" w:rsidR="000F07FF" w:rsidRDefault="000F07FF" w:rsidP="00EC496D">
      <w:r>
        <w:tab/>
      </w:r>
      <w:r>
        <w:tab/>
        <w:t>Max cups made in a specific time, bonus if all made</w:t>
      </w:r>
    </w:p>
    <w:p w14:paraId="56B4684A" w14:textId="72D3AA34" w:rsidR="000F07FF" w:rsidRDefault="000F07FF" w:rsidP="00EC496D">
      <w:r>
        <w:tab/>
      </w:r>
      <w:r>
        <w:tab/>
        <w:t>10 balls</w:t>
      </w:r>
    </w:p>
    <w:p w14:paraId="71AC0243" w14:textId="32968731" w:rsidR="000F07FF" w:rsidRDefault="000F07FF" w:rsidP="00EC496D">
      <w:r>
        <w:tab/>
        <w:t xml:space="preserve">Top 6 </w:t>
      </w:r>
      <w:r w:rsidR="00000819">
        <w:t xml:space="preserve">- </w:t>
      </w:r>
      <w:r>
        <w:t xml:space="preserve">does </w:t>
      </w:r>
      <w:proofErr w:type="spellStart"/>
      <w:r>
        <w:t>Kahoot</w:t>
      </w:r>
      <w:proofErr w:type="spellEnd"/>
      <w:r>
        <w:t xml:space="preserve"> game (7:</w:t>
      </w:r>
      <w:r w:rsidR="00000819">
        <w:t>40</w:t>
      </w:r>
      <w:r>
        <w:t>-8)</w:t>
      </w:r>
    </w:p>
    <w:p w14:paraId="53CD3239" w14:textId="429A8382" w:rsidR="00000819" w:rsidRDefault="00000819" w:rsidP="00EC496D">
      <w:r>
        <w:tab/>
      </w:r>
      <w:r>
        <w:tab/>
        <w:t>Everyone can play</w:t>
      </w:r>
    </w:p>
    <w:p w14:paraId="3CB3EB77" w14:textId="243154E4" w:rsidR="00000819" w:rsidRDefault="00000819" w:rsidP="00EC496D">
      <w:proofErr w:type="spellStart"/>
      <w:r>
        <w:t>Rait</w:t>
      </w:r>
      <w:proofErr w:type="spellEnd"/>
      <w:r>
        <w:t xml:space="preserve"> Meeting:</w:t>
      </w:r>
    </w:p>
    <w:p w14:paraId="3FA8DA89" w14:textId="47AD026C" w:rsidR="000F07FF" w:rsidRDefault="00000819" w:rsidP="00EC496D">
      <w:r>
        <w:tab/>
        <w:t xml:space="preserve">Don’t forget to sign up on </w:t>
      </w:r>
      <w:proofErr w:type="spellStart"/>
      <w:r>
        <w:t>orgsync</w:t>
      </w:r>
      <w:proofErr w:type="spellEnd"/>
      <w:r>
        <w:t xml:space="preserve"> for “pinon palooza volunteer”</w:t>
      </w:r>
    </w:p>
    <w:p w14:paraId="5342C5FF" w14:textId="0D88EAF9" w:rsidR="00000819" w:rsidRDefault="00000819" w:rsidP="00EC496D">
      <w:r>
        <w:tab/>
        <w:t>RHA Banquet coming up</w:t>
      </w:r>
    </w:p>
    <w:p w14:paraId="58AB0748" w14:textId="77277F4A" w:rsidR="00000819" w:rsidRDefault="00000819" w:rsidP="00EC496D">
      <w:r>
        <w:tab/>
      </w:r>
      <w:r w:rsidR="00055AAD">
        <w:t>Slipping papers under peoples’ doors for RHA event</w:t>
      </w:r>
    </w:p>
    <w:p w14:paraId="414B22A2" w14:textId="67486311" w:rsidR="00055AAD" w:rsidRDefault="00055AAD" w:rsidP="00EC496D">
      <w:r>
        <w:tab/>
        <w:t xml:space="preserve">Possible donation to </w:t>
      </w:r>
      <w:proofErr w:type="spellStart"/>
      <w:r>
        <w:t>rait</w:t>
      </w:r>
      <w:proofErr w:type="spellEnd"/>
      <w:r>
        <w:t xml:space="preserve"> for ping pong stuff</w:t>
      </w:r>
    </w:p>
    <w:p w14:paraId="575EA6BE" w14:textId="0B7A6A31" w:rsidR="00055AAD" w:rsidRDefault="00116FCD" w:rsidP="00EC496D">
      <w:r>
        <w:tab/>
        <w:t>Value Presentations</w:t>
      </w:r>
    </w:p>
    <w:p w14:paraId="77F77904" w14:textId="77777777" w:rsidR="00EC496D" w:rsidRDefault="00EC496D" w:rsidP="00EC496D">
      <w:bookmarkStart w:id="0" w:name="_GoBack"/>
      <w:bookmarkEnd w:id="0"/>
    </w:p>
    <w:p w14:paraId="6BEA9625" w14:textId="77777777" w:rsidR="00EC496D" w:rsidRDefault="00EC496D" w:rsidP="00EC496D"/>
    <w:p w14:paraId="218F07D9" w14:textId="77777777" w:rsidR="00EC496D" w:rsidRDefault="00EC496D" w:rsidP="00EC496D"/>
    <w:p w14:paraId="072CD3CC" w14:textId="77777777" w:rsidR="00EC496D" w:rsidRDefault="00EC496D" w:rsidP="00EC496D"/>
    <w:p w14:paraId="5DC5E2EB" w14:textId="77777777" w:rsidR="00EC496D" w:rsidRDefault="00EC496D" w:rsidP="00EC496D"/>
    <w:p w14:paraId="0B9F38DA" w14:textId="77777777" w:rsidR="00D76EBE" w:rsidRDefault="00D76EBE"/>
    <w:sectPr w:rsidR="00D7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FF"/>
    <w:rsid w:val="00000819"/>
    <w:rsid w:val="00055AAD"/>
    <w:rsid w:val="000F07FF"/>
    <w:rsid w:val="00116FCD"/>
    <w:rsid w:val="00D76EBE"/>
    <w:rsid w:val="00DE6D2C"/>
    <w:rsid w:val="00EC496D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A060"/>
  <w15:chartTrackingRefBased/>
  <w15:docId w15:val="{2BEC9B4F-478F-4EAA-8AF0-E3177F98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nl\Documents\RHC\Meeting%20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53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brynl</dc:creator>
  <cp:keywords/>
  <dc:description/>
  <cp:lastModifiedBy>bryn.loftness@outlook.com</cp:lastModifiedBy>
  <cp:revision>1</cp:revision>
  <dcterms:created xsi:type="dcterms:W3CDTF">2018-03-26T01:31:00Z</dcterms:created>
  <dcterms:modified xsi:type="dcterms:W3CDTF">2018-03-26T02:24:00Z</dcterms:modified>
</cp:coreProperties>
</file>