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C65A" w14:textId="77777777"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  <w:t xml:space="preserve"> </w:t>
      </w:r>
      <w:r w:rsidR="00ED7341">
        <w:rPr>
          <w:b/>
        </w:rPr>
        <w:t>3/4</w:t>
      </w:r>
      <w:r>
        <w:rPr>
          <w:b/>
        </w:rPr>
        <w:t>/18 :</w:t>
      </w:r>
    </w:p>
    <w:p w14:paraId="56833EB0" w14:textId="77777777"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14:paraId="0408D788" w14:textId="77777777" w:rsidR="00EC496D" w:rsidRDefault="00EC496D" w:rsidP="00EC496D"/>
    <w:p w14:paraId="62413DF7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14:paraId="7BF32A75" w14:textId="77777777" w:rsidR="00EC496D" w:rsidRDefault="0091152A" w:rsidP="00EC496D">
      <w:r>
        <w:t>Linda</w:t>
      </w:r>
    </w:p>
    <w:p w14:paraId="3AB0C2C4" w14:textId="77777777" w:rsidR="0091152A" w:rsidRDefault="0091152A" w:rsidP="00EC496D">
      <w:r>
        <w:t>Bryn</w:t>
      </w:r>
    </w:p>
    <w:p w14:paraId="2A2CA136" w14:textId="77777777" w:rsidR="0091152A" w:rsidRDefault="0091152A" w:rsidP="00EC496D">
      <w:r>
        <w:t>Myah</w:t>
      </w:r>
    </w:p>
    <w:p w14:paraId="0D315D73" w14:textId="77777777" w:rsidR="0091152A" w:rsidRDefault="0091152A" w:rsidP="00EC496D">
      <w:proofErr w:type="spellStart"/>
      <w:r>
        <w:t>Cinthya</w:t>
      </w:r>
      <w:proofErr w:type="spellEnd"/>
    </w:p>
    <w:p w14:paraId="39DACD89" w14:textId="77777777" w:rsidR="0091152A" w:rsidRDefault="0091152A" w:rsidP="00EC496D">
      <w:r>
        <w:t>Carla</w:t>
      </w:r>
    </w:p>
    <w:p w14:paraId="5033ADDB" w14:textId="20E073F9" w:rsidR="0091152A" w:rsidRDefault="0091152A" w:rsidP="00EC496D">
      <w:r>
        <w:t>Angela</w:t>
      </w:r>
    </w:p>
    <w:p w14:paraId="5DCDCF94" w14:textId="744A9411" w:rsidR="0091152A" w:rsidRDefault="0091152A" w:rsidP="00EC496D">
      <w:r>
        <w:t>Raymond</w:t>
      </w:r>
    </w:p>
    <w:p w14:paraId="6C1F42E3" w14:textId="18452145" w:rsidR="0091152A" w:rsidRDefault="0091152A" w:rsidP="00EC496D">
      <w:r>
        <w:t>Taylor</w:t>
      </w:r>
    </w:p>
    <w:p w14:paraId="2F1A030C" w14:textId="0981564E" w:rsidR="0091152A" w:rsidRDefault="0091152A" w:rsidP="00EC496D">
      <w:r>
        <w:t>Paul</w:t>
      </w:r>
    </w:p>
    <w:p w14:paraId="41D8AB8D" w14:textId="6F0D69A3" w:rsidR="0091152A" w:rsidRDefault="0091152A" w:rsidP="00EC496D">
      <w:r>
        <w:t>Ellis</w:t>
      </w:r>
    </w:p>
    <w:p w14:paraId="709A738B" w14:textId="54676F89" w:rsidR="0091152A" w:rsidRDefault="0091152A" w:rsidP="00EC496D">
      <w:r>
        <w:t>Aiden</w:t>
      </w:r>
    </w:p>
    <w:p w14:paraId="1F2EC34C" w14:textId="148746E0" w:rsidR="0091152A" w:rsidRDefault="0091152A" w:rsidP="00EC496D">
      <w:r>
        <w:t>Collin</w:t>
      </w:r>
    </w:p>
    <w:p w14:paraId="24B6BEB1" w14:textId="4D0F17E2" w:rsidR="0091152A" w:rsidRDefault="0091152A" w:rsidP="00EC496D">
      <w:r>
        <w:t>Aiden</w:t>
      </w:r>
    </w:p>
    <w:p w14:paraId="571422E6" w14:textId="28A15D89" w:rsidR="0091152A" w:rsidRDefault="007E3DC9" w:rsidP="00EC496D">
      <w:r>
        <w:t>Monument RHC</w:t>
      </w:r>
    </w:p>
    <w:p w14:paraId="69A19674" w14:textId="77777777" w:rsidR="00EC496D" w:rsidRDefault="00EC496D" w:rsidP="00EC496D"/>
    <w:p w14:paraId="7715CF8E" w14:textId="7B867920" w:rsidR="00EC496D" w:rsidRDefault="00EC496D" w:rsidP="00EC496D">
      <w:pPr>
        <w:rPr>
          <w:b/>
        </w:rPr>
      </w:pPr>
      <w:r w:rsidRPr="009D070D">
        <w:rPr>
          <w:b/>
        </w:rPr>
        <w:t>Agenda:</w:t>
      </w:r>
    </w:p>
    <w:p w14:paraId="70E1B80F" w14:textId="538CE5B3" w:rsidR="007E3DC9" w:rsidRDefault="007E3DC9" w:rsidP="00EC496D">
      <w:proofErr w:type="spellStart"/>
      <w:r>
        <w:t>Rait</w:t>
      </w:r>
      <w:proofErr w:type="spellEnd"/>
      <w:r>
        <w:t xml:space="preserve"> &amp; Monument Joint Meeting</w:t>
      </w:r>
    </w:p>
    <w:p w14:paraId="5F54E369" w14:textId="0D3D8E9C" w:rsidR="007E3DC9" w:rsidRDefault="007E3DC9" w:rsidP="00EC496D">
      <w:r>
        <w:tab/>
      </w:r>
      <w:r w:rsidR="005B02F1">
        <w:t>Planning Joint Event</w:t>
      </w:r>
      <w:r w:rsidR="00CE57A6">
        <w:t>…Pre-planning</w:t>
      </w:r>
    </w:p>
    <w:p w14:paraId="19442786" w14:textId="201B023A" w:rsidR="005B02F1" w:rsidRDefault="005B02F1" w:rsidP="00EC496D">
      <w:r>
        <w:tab/>
      </w:r>
      <w:r>
        <w:tab/>
        <w:t>Betting on Puppies</w:t>
      </w:r>
      <w:r w:rsidR="00CA59F1">
        <w:t>/</w:t>
      </w:r>
      <w:r>
        <w:t>Puppy petting zoo</w:t>
      </w:r>
    </w:p>
    <w:p w14:paraId="1A8EC538" w14:textId="515A3291" w:rsidR="005B02F1" w:rsidRDefault="005B02F1" w:rsidP="00EC496D">
      <w:r>
        <w:tab/>
      </w:r>
      <w:r>
        <w:tab/>
        <w:t>Basketball themed party</w:t>
      </w:r>
    </w:p>
    <w:p w14:paraId="0C52D419" w14:textId="6F1F28A2" w:rsidR="005B02F1" w:rsidRDefault="005B02F1" w:rsidP="00EC496D">
      <w:r>
        <w:tab/>
      </w:r>
      <w:r>
        <w:tab/>
      </w:r>
      <w:r>
        <w:tab/>
        <w:t>During big game</w:t>
      </w:r>
    </w:p>
    <w:p w14:paraId="1966BBF3" w14:textId="06C94DB4" w:rsidR="005B02F1" w:rsidRDefault="005B02F1" w:rsidP="00EC496D">
      <w:r>
        <w:tab/>
      </w:r>
      <w:r>
        <w:tab/>
      </w:r>
      <w:r>
        <w:tab/>
        <w:t>Cupcakes</w:t>
      </w:r>
    </w:p>
    <w:p w14:paraId="73B6A065" w14:textId="47169CDC" w:rsidR="005B02F1" w:rsidRDefault="005B02F1" w:rsidP="00EC496D">
      <w:r>
        <w:tab/>
      </w:r>
      <w:r>
        <w:tab/>
      </w:r>
      <w:r w:rsidR="00CA59F1">
        <w:tab/>
      </w:r>
      <w:r>
        <w:t>Casual art on side</w:t>
      </w:r>
    </w:p>
    <w:p w14:paraId="2783A0B7" w14:textId="181C972A" w:rsidR="005B02F1" w:rsidRDefault="005B02F1" w:rsidP="00EC496D">
      <w:r>
        <w:tab/>
      </w:r>
      <w:r>
        <w:tab/>
        <w:t>Add puppies if possible with jerseys</w:t>
      </w:r>
    </w:p>
    <w:p w14:paraId="30813408" w14:textId="447590EC" w:rsidR="005B02F1" w:rsidRDefault="005B02F1" w:rsidP="00EC496D">
      <w:r>
        <w:tab/>
        <w:t>Basketball Party</w:t>
      </w:r>
      <w:r w:rsidR="00CE57A6">
        <w:t>…Final Plan</w:t>
      </w:r>
    </w:p>
    <w:p w14:paraId="08ECC4EC" w14:textId="3771F208" w:rsidR="005B02F1" w:rsidRDefault="005B02F1" w:rsidP="00EC496D">
      <w:r>
        <w:tab/>
      </w:r>
      <w:r>
        <w:tab/>
        <w:t>Game on TV</w:t>
      </w:r>
      <w:r w:rsidRPr="005B02F1">
        <w:t xml:space="preserve"> </w:t>
      </w:r>
    </w:p>
    <w:p w14:paraId="295EE4EA" w14:textId="11790CB8" w:rsidR="00966BEC" w:rsidRDefault="00966BEC" w:rsidP="00EC496D">
      <w:r>
        <w:tab/>
      </w:r>
      <w:r>
        <w:tab/>
        <w:t>3 Games:</w:t>
      </w:r>
    </w:p>
    <w:p w14:paraId="26351342" w14:textId="77777777" w:rsidR="00966BEC" w:rsidRDefault="005B02F1" w:rsidP="00EC496D">
      <w:r>
        <w:tab/>
      </w:r>
      <w:r>
        <w:tab/>
      </w:r>
      <w:r w:rsidR="00966BEC">
        <w:tab/>
      </w:r>
      <w:r>
        <w:t>Basketball hoop on wall</w:t>
      </w:r>
    </w:p>
    <w:p w14:paraId="327A737B" w14:textId="77777777" w:rsidR="00966BEC" w:rsidRDefault="00966BEC" w:rsidP="00966BEC">
      <w:pPr>
        <w:ind w:left="1440" w:firstLine="720"/>
      </w:pPr>
      <w:r>
        <w:t>cupcake decorating</w:t>
      </w:r>
    </w:p>
    <w:p w14:paraId="7340F2A1" w14:textId="15FD5389" w:rsidR="005B02F1" w:rsidRDefault="00966BEC" w:rsidP="00966BEC">
      <w:pPr>
        <w:ind w:left="1440" w:firstLine="720"/>
      </w:pPr>
      <w:r>
        <w:t xml:space="preserve">cup basketball, basketball </w:t>
      </w:r>
      <w:proofErr w:type="spellStart"/>
      <w:r>
        <w:t>kahoot</w:t>
      </w:r>
      <w:proofErr w:type="spellEnd"/>
      <w:r>
        <w:t>(FINAL)</w:t>
      </w:r>
    </w:p>
    <w:p w14:paraId="4092729E" w14:textId="4D1CBC1B" w:rsidR="005B02F1" w:rsidRDefault="005B02F1" w:rsidP="00EC496D">
      <w:r>
        <w:tab/>
      </w:r>
      <w:r>
        <w:tab/>
        <w:t xml:space="preserve">Prize: </w:t>
      </w:r>
      <w:r w:rsidR="00966BEC">
        <w:t>TV and smaller prizes</w:t>
      </w:r>
    </w:p>
    <w:p w14:paraId="7B9B6EF7" w14:textId="11572538" w:rsidR="005B02F1" w:rsidRDefault="005B02F1" w:rsidP="00EC496D">
      <w:r>
        <w:tab/>
      </w:r>
      <w:r>
        <w:tab/>
        <w:t>Drinks: Coke, Fanta, Sprite</w:t>
      </w:r>
    </w:p>
    <w:p w14:paraId="1864D6B7" w14:textId="1C39C164" w:rsidR="005B02F1" w:rsidRDefault="005B02F1" w:rsidP="00EC496D">
      <w:r>
        <w:tab/>
      </w:r>
      <w:r>
        <w:tab/>
        <w:t>Location: Inside Monument</w:t>
      </w:r>
    </w:p>
    <w:p w14:paraId="1F4D667F" w14:textId="05C6CCDA" w:rsidR="005B02F1" w:rsidRDefault="005B02F1" w:rsidP="00EC496D">
      <w:r>
        <w:tab/>
      </w:r>
      <w:r>
        <w:tab/>
        <w:t>Date: March 31</w:t>
      </w:r>
      <w:r w:rsidRPr="00966BEC">
        <w:rPr>
          <w:vertAlign w:val="superscript"/>
        </w:rPr>
        <w:t>st</w:t>
      </w:r>
    </w:p>
    <w:p w14:paraId="55F2F6E9" w14:textId="64F73570" w:rsidR="00966BEC" w:rsidRDefault="00966BEC" w:rsidP="00EC496D">
      <w:r>
        <w:tab/>
      </w:r>
      <w:r>
        <w:tab/>
        <w:t xml:space="preserve">Publicity: Raymond from </w:t>
      </w:r>
      <w:proofErr w:type="spellStart"/>
      <w:r>
        <w:t>Rait</w:t>
      </w:r>
      <w:proofErr w:type="spellEnd"/>
      <w:r>
        <w:t>, Sara from Monument Due by 17</w:t>
      </w:r>
      <w:r w:rsidRPr="00966BEC">
        <w:rPr>
          <w:vertAlign w:val="superscript"/>
        </w:rPr>
        <w:t>th</w:t>
      </w:r>
    </w:p>
    <w:p w14:paraId="18D7B499" w14:textId="146DDCDD" w:rsidR="00966BEC" w:rsidRDefault="00966BEC" w:rsidP="00EC496D">
      <w:r>
        <w:tab/>
      </w:r>
      <w:r>
        <w:tab/>
        <w:t>Supply List and Food: Due by 22</w:t>
      </w:r>
      <w:r w:rsidRPr="00966BEC">
        <w:rPr>
          <w:vertAlign w:val="superscript"/>
        </w:rPr>
        <w:t>nd</w:t>
      </w:r>
      <w:r>
        <w:t>, Angela and Monument rep</w:t>
      </w:r>
    </w:p>
    <w:p w14:paraId="2E6BEA92" w14:textId="60910B78" w:rsidR="00966BEC" w:rsidRDefault="00966BEC" w:rsidP="00EC496D">
      <w:r>
        <w:tab/>
      </w:r>
      <w:r>
        <w:tab/>
      </w:r>
      <w:proofErr w:type="spellStart"/>
      <w:r>
        <w:t>Kahoot</w:t>
      </w:r>
      <w:proofErr w:type="spellEnd"/>
      <w:r>
        <w:t>: Allie from Monument, Due by 22</w:t>
      </w:r>
      <w:r w:rsidRPr="00966BEC">
        <w:rPr>
          <w:vertAlign w:val="superscript"/>
        </w:rPr>
        <w:t>nd</w:t>
      </w:r>
    </w:p>
    <w:p w14:paraId="77150E46" w14:textId="65A1AF27" w:rsidR="005B02F1" w:rsidRPr="007E3DC9" w:rsidRDefault="005B02F1" w:rsidP="00EC496D">
      <w:r>
        <w:tab/>
      </w:r>
      <w:r>
        <w:tab/>
      </w:r>
    </w:p>
    <w:p w14:paraId="1AC87E9D" w14:textId="045FCCAD" w:rsidR="00EC496D" w:rsidRDefault="007E3DC9" w:rsidP="00EC496D">
      <w:r>
        <w:t>February Event Reflection</w:t>
      </w:r>
    </w:p>
    <w:p w14:paraId="6A3BBFD8" w14:textId="2B8BB3BB" w:rsidR="00E651C7" w:rsidRDefault="00E651C7" w:rsidP="00EC496D">
      <w:r>
        <w:tab/>
        <w:t>Went great, good turnout</w:t>
      </w:r>
    </w:p>
    <w:p w14:paraId="297AE460" w14:textId="18852773" w:rsidR="00E651C7" w:rsidRDefault="00E651C7" w:rsidP="00EC496D">
      <w:r>
        <w:tab/>
        <w:t>Another wave of food could have helped</w:t>
      </w:r>
    </w:p>
    <w:p w14:paraId="47471FCC" w14:textId="768A3B82" w:rsidR="00E651C7" w:rsidRDefault="00E651C7" w:rsidP="00EC496D">
      <w:r>
        <w:tab/>
        <w:t>More publicity</w:t>
      </w:r>
    </w:p>
    <w:p w14:paraId="0718066A" w14:textId="38FE8A3F" w:rsidR="007E3DC9" w:rsidRDefault="007E3DC9" w:rsidP="00EC496D">
      <w:r>
        <w:t>GA Meeting THIS WEEK</w:t>
      </w:r>
    </w:p>
    <w:p w14:paraId="180A732C" w14:textId="260D99FA" w:rsidR="00CA59F1" w:rsidRDefault="00CA59F1" w:rsidP="00EC496D">
      <w:r>
        <w:tab/>
        <w:t>Thursday March 8th</w:t>
      </w:r>
    </w:p>
    <w:p w14:paraId="1EF4081D" w14:textId="498C8D6C" w:rsidR="007E3DC9" w:rsidRDefault="007E3DC9" w:rsidP="00EC496D">
      <w:r>
        <w:lastRenderedPageBreak/>
        <w:t>Spring break and meeting times</w:t>
      </w:r>
    </w:p>
    <w:p w14:paraId="301A387C" w14:textId="6D3BD955" w:rsidR="00CA59F1" w:rsidRDefault="00CA59F1" w:rsidP="00EC496D">
      <w:r>
        <w:tab/>
        <w:t>No meeting the Sunday when we come back</w:t>
      </w:r>
    </w:p>
    <w:p w14:paraId="2C0D8366" w14:textId="5AD0F79B" w:rsidR="00CA59F1" w:rsidRDefault="00CA59F1" w:rsidP="00EC496D">
      <w:r>
        <w:tab/>
        <w:t>GA Meeting at 7, Group meeting at 6:20 before meeting March 22nd</w:t>
      </w:r>
    </w:p>
    <w:p w14:paraId="28C61EBE" w14:textId="1DB7D8E4" w:rsidR="007E3DC9" w:rsidRDefault="007E3DC9" w:rsidP="00EC496D">
      <w:r>
        <w:t>Bubble soccer update/alternative plan</w:t>
      </w:r>
    </w:p>
    <w:p w14:paraId="310865AA" w14:textId="57848A1D" w:rsidR="00CA59F1" w:rsidRDefault="00CA59F1" w:rsidP="00EC496D">
      <w:r>
        <w:tab/>
      </w:r>
      <w:r w:rsidR="002F1D51">
        <w:t>Tie Dying</w:t>
      </w:r>
      <w:r w:rsidR="0041539C">
        <w:t xml:space="preserve"> Socks or Bandanas</w:t>
      </w:r>
    </w:p>
    <w:p w14:paraId="69786993" w14:textId="75210610" w:rsidR="002F1D51" w:rsidRDefault="002F1D51" w:rsidP="00EC496D">
      <w:r>
        <w:tab/>
        <w:t>Henna</w:t>
      </w:r>
    </w:p>
    <w:p w14:paraId="0EF28F13" w14:textId="0FE61123" w:rsidR="002F1D51" w:rsidRDefault="002F1D51" w:rsidP="00EC496D">
      <w:r>
        <w:tab/>
      </w:r>
      <w:r w:rsidR="0041539C">
        <w:t>Capture the flag</w:t>
      </w:r>
    </w:p>
    <w:p w14:paraId="082C1D3F" w14:textId="21220238" w:rsidR="0041539C" w:rsidRDefault="0041539C" w:rsidP="00EC496D">
      <w:r>
        <w:tab/>
        <w:t xml:space="preserve">Shopping List: Angela, Linda, Bryn, </w:t>
      </w:r>
      <w:proofErr w:type="spellStart"/>
      <w:r>
        <w:t>Cinthya</w:t>
      </w:r>
      <w:proofErr w:type="spellEnd"/>
      <w:r>
        <w:t>, and Myah by April 1</w:t>
      </w:r>
      <w:r w:rsidRPr="0041539C">
        <w:rPr>
          <w:vertAlign w:val="superscript"/>
        </w:rPr>
        <w:t>st</w:t>
      </w:r>
      <w:r>
        <w:t xml:space="preserve"> at 5pm</w:t>
      </w:r>
    </w:p>
    <w:p w14:paraId="71280DEC" w14:textId="30BBF3D7" w:rsidR="007E3DC9" w:rsidRDefault="007E3DC9" w:rsidP="00EC496D">
      <w:r>
        <w:t>Team bonding Mafia Date</w:t>
      </w:r>
    </w:p>
    <w:p w14:paraId="364A0EA5" w14:textId="77777777" w:rsidR="0041539C" w:rsidRDefault="0041539C" w:rsidP="00EC496D">
      <w:r>
        <w:tab/>
        <w:t>Friday March 23</w:t>
      </w:r>
      <w:r w:rsidRPr="0041539C">
        <w:rPr>
          <w:vertAlign w:val="superscript"/>
        </w:rPr>
        <w:t>rd</w:t>
      </w:r>
    </w:p>
    <w:p w14:paraId="412AF93A" w14:textId="77777777" w:rsidR="0041539C" w:rsidRDefault="0041539C" w:rsidP="00EC496D">
      <w:r>
        <w:tab/>
        <w:t>Buffalo Wild Wings</w:t>
      </w:r>
    </w:p>
    <w:p w14:paraId="3E362A85" w14:textId="77777777" w:rsidR="0041539C" w:rsidRDefault="0041539C" w:rsidP="00EC496D">
      <w:r>
        <w:tab/>
        <w:t>5-6pm</w:t>
      </w:r>
    </w:p>
    <w:p w14:paraId="35863C3F" w14:textId="69F92B31" w:rsidR="0041539C" w:rsidRDefault="0041539C" w:rsidP="00EC496D">
      <w:r>
        <w:tab/>
        <w:t xml:space="preserve">Figure out food later </w:t>
      </w:r>
    </w:p>
    <w:p w14:paraId="1E560B3A" w14:textId="16FAEFF6" w:rsidR="007E3DC9" w:rsidRDefault="007E3DC9" w:rsidP="00EC496D">
      <w:proofErr w:type="spellStart"/>
      <w:r>
        <w:t>MavRides</w:t>
      </w:r>
      <w:proofErr w:type="spellEnd"/>
    </w:p>
    <w:p w14:paraId="33D47F31" w14:textId="22965268" w:rsidR="0041539C" w:rsidRDefault="0041539C" w:rsidP="00EC496D">
      <w:r>
        <w:tab/>
        <w:t>Ellis and Angela</w:t>
      </w:r>
    </w:p>
    <w:p w14:paraId="3B38CD74" w14:textId="4CF33D4A" w:rsidR="0041539C" w:rsidRDefault="0041539C" w:rsidP="00EC496D">
      <w:r>
        <w:tab/>
      </w:r>
      <w:proofErr w:type="spellStart"/>
      <w:r>
        <w:t>Cinthya</w:t>
      </w:r>
      <w:proofErr w:type="spellEnd"/>
      <w:r>
        <w:t xml:space="preserve"> and Linda</w:t>
      </w:r>
    </w:p>
    <w:p w14:paraId="2A8329E8" w14:textId="5C193B1C" w:rsidR="0041539C" w:rsidRDefault="0041539C" w:rsidP="00EC496D">
      <w:r>
        <w:tab/>
        <w:t>Paul and Bryson</w:t>
      </w:r>
    </w:p>
    <w:p w14:paraId="4EFD98C2" w14:textId="7EF5347B" w:rsidR="0041539C" w:rsidRDefault="0041539C" w:rsidP="00EC496D">
      <w:r>
        <w:tab/>
        <w:t>Myah and Maddie</w:t>
      </w:r>
    </w:p>
    <w:p w14:paraId="1FEB56EF" w14:textId="37F4F586" w:rsidR="0041539C" w:rsidRDefault="0041539C" w:rsidP="00EC496D">
      <w:r>
        <w:tab/>
        <w:t xml:space="preserve">Sierra has info and will contact either </w:t>
      </w:r>
      <w:proofErr w:type="spellStart"/>
      <w:r>
        <w:t>paul</w:t>
      </w:r>
      <w:proofErr w:type="spellEnd"/>
      <w:r>
        <w:t xml:space="preserve"> or people</w:t>
      </w:r>
    </w:p>
    <w:p w14:paraId="0E817843" w14:textId="4B7BF5D0" w:rsidR="007E3DC9" w:rsidRDefault="007E3DC9" w:rsidP="00EC496D">
      <w:r>
        <w:t>Value Projects reminder/guidelines</w:t>
      </w:r>
    </w:p>
    <w:p w14:paraId="6D92081F" w14:textId="35990E9A" w:rsidR="0041539C" w:rsidRDefault="0041539C" w:rsidP="00EC496D">
      <w:r>
        <w:tab/>
        <w:t>March 24</w:t>
      </w:r>
      <w:r w:rsidRPr="0041539C">
        <w:rPr>
          <w:vertAlign w:val="superscript"/>
        </w:rPr>
        <w:t>th</w:t>
      </w:r>
    </w:p>
    <w:p w14:paraId="4BD1F0C1" w14:textId="1A4C1B04" w:rsidR="0041539C" w:rsidRDefault="0041539C" w:rsidP="00EC496D">
      <w:r>
        <w:tab/>
        <w:t>Short 2-8 minutes</w:t>
      </w:r>
    </w:p>
    <w:p w14:paraId="340E344B" w14:textId="37A2CC5A" w:rsidR="007E3DC9" w:rsidRDefault="007E3DC9" w:rsidP="00EC496D">
      <w:r>
        <w:t>Value Project</w:t>
      </w:r>
    </w:p>
    <w:p w14:paraId="18AE029D" w14:textId="07445C79" w:rsidR="00EC496D" w:rsidRDefault="0041539C" w:rsidP="00EC496D">
      <w:r>
        <w:tab/>
        <w:t>Paul’s Space Exploration</w:t>
      </w:r>
      <w:bookmarkStart w:id="0" w:name="_GoBack"/>
      <w:bookmarkEnd w:id="0"/>
    </w:p>
    <w:p w14:paraId="62E395E3" w14:textId="77777777" w:rsidR="00EC496D" w:rsidRDefault="00EC496D" w:rsidP="00EC496D"/>
    <w:p w14:paraId="4FFA13E9" w14:textId="77777777" w:rsidR="00EC496D" w:rsidRDefault="00EC496D" w:rsidP="00EC496D"/>
    <w:p w14:paraId="47DAA171" w14:textId="77777777" w:rsidR="00EC496D" w:rsidRDefault="00EC496D" w:rsidP="00EC496D"/>
    <w:p w14:paraId="2970570D" w14:textId="77777777" w:rsidR="00EC496D" w:rsidRDefault="00EC496D" w:rsidP="00EC496D"/>
    <w:p w14:paraId="55C84FE2" w14:textId="77777777" w:rsidR="00EC496D" w:rsidRDefault="00EC496D" w:rsidP="00EC496D"/>
    <w:p w14:paraId="00AD79DB" w14:textId="77777777" w:rsidR="00EC496D" w:rsidRDefault="00EC496D" w:rsidP="00EC496D"/>
    <w:p w14:paraId="1A28777D" w14:textId="77777777" w:rsidR="00EC496D" w:rsidRDefault="00EC496D" w:rsidP="00EC496D"/>
    <w:p w14:paraId="1D7CC158" w14:textId="77777777" w:rsidR="00EC496D" w:rsidRDefault="00EC496D" w:rsidP="00EC496D"/>
    <w:p w14:paraId="5611FE28" w14:textId="77777777" w:rsidR="00EC496D" w:rsidRDefault="00EC496D" w:rsidP="00EC496D"/>
    <w:p w14:paraId="0B503B09" w14:textId="77777777" w:rsidR="00EC496D" w:rsidRDefault="00EC496D" w:rsidP="00EC496D"/>
    <w:p w14:paraId="1FF572AE" w14:textId="77777777"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41"/>
    <w:rsid w:val="002F1D51"/>
    <w:rsid w:val="0041539C"/>
    <w:rsid w:val="005B02F1"/>
    <w:rsid w:val="007E3DC9"/>
    <w:rsid w:val="0091152A"/>
    <w:rsid w:val="00966BEC"/>
    <w:rsid w:val="00CA59F1"/>
    <w:rsid w:val="00CE57A6"/>
    <w:rsid w:val="00D76EBE"/>
    <w:rsid w:val="00DE6D2C"/>
    <w:rsid w:val="00E651C7"/>
    <w:rsid w:val="00EC496D"/>
    <w:rsid w:val="00ED7341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62FC"/>
  <w15:chartTrackingRefBased/>
  <w15:docId w15:val="{A65D5B3C-CF48-4C2F-A38F-BD702CB0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54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9</cp:revision>
  <dcterms:created xsi:type="dcterms:W3CDTF">2018-03-05T02:22:00Z</dcterms:created>
  <dcterms:modified xsi:type="dcterms:W3CDTF">2018-03-05T03:18:00Z</dcterms:modified>
</cp:coreProperties>
</file>