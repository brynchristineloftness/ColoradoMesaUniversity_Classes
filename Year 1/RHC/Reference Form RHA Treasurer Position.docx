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54023022"/>
        <w:placeholder>
          <w:docPart w:val="63558B58787A4855B671E4B523BD868C"/>
        </w:placeholder>
        <w15:appearance w15:val="hidden"/>
      </w:sdtPr>
      <w:sdtEndPr/>
      <w:sdtContent>
        <w:p w14:paraId="2260D0BE" w14:textId="77777777" w:rsidR="0009751B" w:rsidRDefault="0071211F">
          <w:pPr>
            <w:pStyle w:val="Companyname"/>
          </w:pPr>
          <w:r>
            <w:t xml:space="preserve">Residence Hall Association </w:t>
          </w:r>
        </w:p>
      </w:sdtContent>
    </w:sdt>
    <w:p w14:paraId="7734E063" w14:textId="77777777" w:rsidR="0009751B" w:rsidRDefault="00695F1D" w:rsidP="00695F1D">
      <w:pPr>
        <w:pStyle w:val="Logo"/>
        <w:ind w:firstLine="720"/>
        <w:jc w:val="left"/>
      </w:pPr>
      <w:r>
        <w:t xml:space="preserve">                                                                       </w:t>
      </w:r>
      <w:r>
        <w:rPr>
          <w:noProof/>
          <w:lang w:eastAsia="en-US"/>
        </w:rPr>
        <w:drawing>
          <wp:inline distT="0" distB="0" distL="0" distR="0" wp14:anchorId="0E0D8F2F" wp14:editId="393AAFAD">
            <wp:extent cx="1114425" cy="1114425"/>
            <wp:effectExtent l="0" t="0" r="9525" b="9525"/>
            <wp:docPr id="1" name="Picture 1" descr="https://cdn0.orgsync.com/images/os-profile-pics/9euim5eg9i7d4ry_150.jpg?cover=1&amp;s=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0.orgsync.com/images/os-profile-pics/9euim5eg9i7d4ry_150.jpg?cover=1&amp;s=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14:paraId="42912E3A" w14:textId="77777777" w:rsidR="0009751B" w:rsidRDefault="00624932">
      <w:pPr>
        <w:pStyle w:val="Heading1"/>
        <w:spacing w:after="0"/>
      </w:pPr>
      <w:r>
        <w:t>Candidate</w:t>
      </w:r>
      <w:r w:rsidR="00D77798">
        <w:t xml:space="preserve"> </w:t>
      </w:r>
      <w:r w:rsidR="00255AA0">
        <w:t>Reference</w:t>
      </w:r>
      <w:r w:rsidR="0071211F">
        <w:t xml:space="preserve"> </w:t>
      </w:r>
    </w:p>
    <w:p w14:paraId="56A72F13" w14:textId="77777777" w:rsidR="0009751B" w:rsidRDefault="00624932">
      <w:pPr>
        <w:pStyle w:val="Heading2"/>
      </w:pPr>
      <w:r>
        <w:t>Candidate</w:t>
      </w:r>
      <w:r w:rsidR="00D77798">
        <w:t xml:space="preserve"> information</w:t>
      </w:r>
    </w:p>
    <w:tbl>
      <w:tblPr>
        <w:tblStyle w:val="ListTable2"/>
        <w:tblW w:w="5000" w:type="pct"/>
        <w:tblLayout w:type="fixed"/>
        <w:tblCellMar>
          <w:top w:w="0" w:type="dxa"/>
          <w:left w:w="0" w:type="dxa"/>
          <w:bottom w:w="0" w:type="dxa"/>
          <w:right w:w="0" w:type="dxa"/>
        </w:tblCellMar>
        <w:tblLook w:val="0600" w:firstRow="0" w:lastRow="0" w:firstColumn="0" w:lastColumn="0" w:noHBand="1" w:noVBand="1"/>
        <w:tblDescription w:val="Applicant information"/>
      </w:tblPr>
      <w:tblGrid>
        <w:gridCol w:w="1980"/>
        <w:gridCol w:w="3600"/>
        <w:gridCol w:w="1530"/>
        <w:gridCol w:w="3690"/>
      </w:tblGrid>
      <w:tr w:rsidR="0071211F" w14:paraId="6A15D219" w14:textId="77777777" w:rsidTr="00193F99">
        <w:tc>
          <w:tcPr>
            <w:tcW w:w="1980" w:type="dxa"/>
          </w:tcPr>
          <w:p w14:paraId="66C5DB18" w14:textId="77777777" w:rsidR="0071211F" w:rsidRDefault="0071211F">
            <w:pPr>
              <w:pStyle w:val="Heading3"/>
              <w:outlineLvl w:val="2"/>
            </w:pPr>
            <w:r>
              <w:t>Candidate Name</w:t>
            </w:r>
          </w:p>
          <w:p w14:paraId="4F7316D6" w14:textId="7BF60E93" w:rsidR="0071211F" w:rsidRPr="0071211F" w:rsidRDefault="0071211F" w:rsidP="0071211F"/>
        </w:tc>
        <w:tc>
          <w:tcPr>
            <w:tcW w:w="8820" w:type="dxa"/>
            <w:gridSpan w:val="3"/>
          </w:tcPr>
          <w:p w14:paraId="0D3FF7E5" w14:textId="77777777" w:rsidR="0071211F" w:rsidRDefault="0071211F"/>
        </w:tc>
      </w:tr>
      <w:tr w:rsidR="0009751B" w14:paraId="2E0229B9" w14:textId="77777777" w:rsidTr="0009751B">
        <w:tc>
          <w:tcPr>
            <w:tcW w:w="1980" w:type="dxa"/>
          </w:tcPr>
          <w:p w14:paraId="6229F4FA" w14:textId="77777777" w:rsidR="0009751B" w:rsidRDefault="006A31B9" w:rsidP="0071211F">
            <w:pPr>
              <w:pStyle w:val="Heading3"/>
              <w:outlineLvl w:val="2"/>
            </w:pPr>
            <w:r>
              <w:t>Evaluator</w:t>
            </w:r>
            <w:r w:rsidR="0071211F">
              <w:t xml:space="preserve"> Name </w:t>
            </w:r>
          </w:p>
          <w:p w14:paraId="7EA80A3C" w14:textId="299A1A03" w:rsidR="0071211F" w:rsidRPr="0071211F" w:rsidRDefault="0071211F" w:rsidP="0071211F"/>
        </w:tc>
        <w:tc>
          <w:tcPr>
            <w:tcW w:w="3600" w:type="dxa"/>
          </w:tcPr>
          <w:p w14:paraId="0F9DA3D3" w14:textId="77777777" w:rsidR="0009751B" w:rsidRDefault="0009751B"/>
        </w:tc>
        <w:tc>
          <w:tcPr>
            <w:tcW w:w="1530" w:type="dxa"/>
          </w:tcPr>
          <w:p w14:paraId="2DA28B3A" w14:textId="77777777" w:rsidR="0009751B" w:rsidRDefault="006A31B9">
            <w:pPr>
              <w:pStyle w:val="Heading3"/>
              <w:outlineLvl w:val="2"/>
            </w:pPr>
            <w:r>
              <w:t>Evaluator</w:t>
            </w:r>
            <w:r w:rsidR="0071211F">
              <w:t xml:space="preserve"> Title</w:t>
            </w:r>
          </w:p>
        </w:tc>
        <w:tc>
          <w:tcPr>
            <w:tcW w:w="3690" w:type="dxa"/>
          </w:tcPr>
          <w:p w14:paraId="4FC4050A" w14:textId="77777777" w:rsidR="0009751B" w:rsidRDefault="0009751B"/>
        </w:tc>
      </w:tr>
    </w:tbl>
    <w:p w14:paraId="240776ED" w14:textId="77777777" w:rsidR="00695F1D" w:rsidRDefault="006A31B9" w:rsidP="00695F1D">
      <w:pPr>
        <w:pStyle w:val="Heading2"/>
      </w:pPr>
      <w:r>
        <w:t>Position</w:t>
      </w:r>
      <w:r w:rsidR="00695F1D">
        <w:t xml:space="preserve"> Description </w:t>
      </w:r>
    </w:p>
    <w:p w14:paraId="4D6A17F8" w14:textId="77777777" w:rsidR="00695F1D" w:rsidRDefault="00695F1D" w:rsidP="00695F1D">
      <w:pPr>
        <w:spacing w:line="246" w:lineRule="auto"/>
        <w:ind w:left="20" w:right="220"/>
        <w:rPr>
          <w:sz w:val="20"/>
          <w:szCs w:val="20"/>
        </w:rPr>
      </w:pPr>
      <w:r>
        <w:rPr>
          <w:rFonts w:eastAsia="Times New Roman"/>
          <w:sz w:val="20"/>
          <w:szCs w:val="20"/>
        </w:rPr>
        <w:t>The above person has applied for a Resident Hall Association</w:t>
      </w:r>
      <w:r w:rsidR="00992A4A">
        <w:rPr>
          <w:rFonts w:eastAsia="Times New Roman"/>
          <w:sz w:val="20"/>
          <w:szCs w:val="20"/>
        </w:rPr>
        <w:t xml:space="preserve"> (RHA)</w:t>
      </w:r>
      <w:r>
        <w:rPr>
          <w:rFonts w:eastAsia="Times New Roman"/>
          <w:sz w:val="20"/>
          <w:szCs w:val="20"/>
        </w:rPr>
        <w:t xml:space="preserve"> Executive Board Position at Colorado Mesa University. The position is a sophomore, junior, or senior student who lives in one of our residence halls. RHA members provide support for students living in the residence halls including but not limited to programming, advocating on behalf of hall needs, philanthropy, and school spirit. The position is rewarding but demanding of personal time and requires significant initiative and effort.</w:t>
      </w:r>
    </w:p>
    <w:p w14:paraId="7A2675EF" w14:textId="77777777" w:rsidR="00695F1D" w:rsidRDefault="00695F1D" w:rsidP="00695F1D">
      <w:pPr>
        <w:spacing w:line="196" w:lineRule="exact"/>
        <w:rPr>
          <w:sz w:val="24"/>
          <w:szCs w:val="24"/>
        </w:rPr>
      </w:pPr>
    </w:p>
    <w:p w14:paraId="308740CB" w14:textId="77777777" w:rsidR="00695F1D" w:rsidRPr="00695F1D" w:rsidRDefault="00695F1D" w:rsidP="00695F1D">
      <w:pPr>
        <w:spacing w:line="270" w:lineRule="auto"/>
        <w:ind w:left="20" w:right="580"/>
        <w:rPr>
          <w:sz w:val="20"/>
          <w:szCs w:val="20"/>
        </w:rPr>
      </w:pPr>
      <w:r>
        <w:rPr>
          <w:rFonts w:eastAsia="Times New Roman"/>
          <w:sz w:val="20"/>
          <w:szCs w:val="20"/>
        </w:rPr>
        <w:t>We have listed below many of the skill sets or characteristics needed in a strong candidate. We would appreciate your honesty in responding to the items below based on your experiences with and knowledge of the applicant.</w:t>
      </w:r>
    </w:p>
    <w:p w14:paraId="4FCD8609" w14:textId="77777777" w:rsidR="0009751B" w:rsidRDefault="00D77798">
      <w:pPr>
        <w:pStyle w:val="Heading2"/>
      </w:pPr>
      <w:r>
        <w:t>Candidate evaluation</w:t>
      </w:r>
    </w:p>
    <w:tbl>
      <w:tblPr>
        <w:tblStyle w:val="ListTable2"/>
        <w:tblW w:w="5000" w:type="pct"/>
        <w:tblLayout w:type="fixed"/>
        <w:tblCellMar>
          <w:top w:w="0" w:type="dxa"/>
          <w:left w:w="0" w:type="dxa"/>
          <w:bottom w:w="0" w:type="dxa"/>
          <w:right w:w="0" w:type="dxa"/>
        </w:tblCellMar>
        <w:tblLook w:val="0600" w:firstRow="0" w:lastRow="0" w:firstColumn="0" w:lastColumn="0" w:noHBand="1" w:noVBand="1"/>
        <w:tblDescription w:val="Candidate evaluation"/>
      </w:tblPr>
      <w:tblGrid>
        <w:gridCol w:w="9000"/>
        <w:gridCol w:w="1800"/>
      </w:tblGrid>
      <w:tr w:rsidR="0009751B" w14:paraId="2BF9E8BF" w14:textId="77777777" w:rsidTr="00126338">
        <w:tc>
          <w:tcPr>
            <w:tcW w:w="9000" w:type="dxa"/>
          </w:tcPr>
          <w:p w14:paraId="1A9BDC64" w14:textId="77777777" w:rsidR="0009751B" w:rsidRDefault="00126338" w:rsidP="00126338">
            <w:pPr>
              <w:pStyle w:val="Heading3"/>
              <w:outlineLvl w:val="2"/>
            </w:pPr>
            <w:r>
              <w:t>DIRECTIONS</w:t>
            </w:r>
            <w:r w:rsidR="00695F1D">
              <w:t xml:space="preserve">: Please click choose item for the ranking system and select your score. </w:t>
            </w:r>
            <w:r>
              <w:t xml:space="preserve">    </w:t>
            </w:r>
            <w:r>
              <w:sym w:font="Symbol" w:char="F0AE"/>
            </w:r>
          </w:p>
        </w:tc>
        <w:sdt>
          <w:sdtPr>
            <w:alias w:val="Candidate evaluation"/>
            <w:tag w:val="Candidate evaluation"/>
            <w:id w:val="-874077271"/>
            <w:placeholder>
              <w:docPart w:val="2E2A06E973E242DBA5477D31E03AE546"/>
            </w:placeholder>
            <w:comboBox>
              <w:listItem w:value="Choose an item."/>
              <w:listItem w:displayText="1 | Poor" w:value="1 | Poor"/>
              <w:listItem w:displayText="2 | Fair" w:value="2 | Fair"/>
              <w:listItem w:displayText="3 | Satisfactory" w:value="3 | Satisfactory"/>
              <w:listItem w:displayText="4 | Good" w:value="4 | Good"/>
              <w:listItem w:displayText="5 | Excellent" w:value="5 | Excellent"/>
            </w:comboBox>
          </w:sdtPr>
          <w:sdtEndPr/>
          <w:sdtContent>
            <w:tc>
              <w:tcPr>
                <w:tcW w:w="1800" w:type="dxa"/>
              </w:tcPr>
              <w:p w14:paraId="6862A8FD" w14:textId="77777777" w:rsidR="0009751B" w:rsidRDefault="00126338">
                <w:r>
                  <w:t>5 | Excellent</w:t>
                </w:r>
              </w:p>
            </w:tc>
          </w:sdtContent>
        </w:sdt>
      </w:tr>
      <w:tr w:rsidR="0009751B" w14:paraId="44D974D2" w14:textId="77777777" w:rsidTr="00126338">
        <w:tc>
          <w:tcPr>
            <w:tcW w:w="9000" w:type="dxa"/>
          </w:tcPr>
          <w:p w14:paraId="2D62C460" w14:textId="77777777" w:rsidR="0009751B" w:rsidRPr="00126338" w:rsidRDefault="00126338" w:rsidP="00126338">
            <w:pPr>
              <w:pStyle w:val="Heading3"/>
              <w:outlineLvl w:val="2"/>
              <w:rPr>
                <w:sz w:val="20"/>
                <w:szCs w:val="20"/>
              </w:rPr>
            </w:pPr>
            <w:r>
              <w:rPr>
                <w:rFonts w:eastAsia="Times New Roman"/>
              </w:rPr>
              <w:t>LEADERSHIP</w:t>
            </w:r>
            <w:r>
              <w:rPr>
                <w:rFonts w:eastAsia="Times New Roman"/>
                <w:b/>
                <w:bCs/>
              </w:rPr>
              <w:t>:</w:t>
            </w:r>
            <w:r>
              <w:rPr>
                <w:rFonts w:eastAsia="Times New Roman"/>
              </w:rPr>
              <w:t xml:space="preserve"> Inspires others; able to coordinate and lead activities; able to facilitate group interaction</w:t>
            </w:r>
          </w:p>
        </w:tc>
        <w:sdt>
          <w:sdtPr>
            <w:alias w:val="Candidate evaluation"/>
            <w:tag w:val="Candidate evaluation"/>
            <w:id w:val="-67048245"/>
            <w:placeholder>
              <w:docPart w:val="2E2A06E973E242DBA5477D31E03AE546"/>
            </w:placeholder>
            <w:showingPlcHdr/>
            <w:comboBox>
              <w:listItem w:value="Choose an item."/>
              <w:listItem w:displayText="1 | Poor" w:value="1 | Poor"/>
              <w:listItem w:displayText="2 | Fair" w:value="2 | Fair"/>
              <w:listItem w:displayText="3 | Satisfactory" w:value="3 | Satisfactory"/>
              <w:listItem w:displayText="4 | Good" w:value="4 | Good"/>
              <w:listItem w:displayText="5 | Excellent" w:value="5 | Excellent"/>
            </w:comboBox>
          </w:sdtPr>
          <w:sdtEndPr/>
          <w:sdtContent>
            <w:tc>
              <w:tcPr>
                <w:tcW w:w="1800" w:type="dxa"/>
              </w:tcPr>
              <w:p w14:paraId="41145A50" w14:textId="77777777" w:rsidR="0009751B" w:rsidRDefault="00D77798">
                <w:r>
                  <w:t>Choose an item.</w:t>
                </w:r>
              </w:p>
            </w:tc>
          </w:sdtContent>
        </w:sdt>
      </w:tr>
      <w:tr w:rsidR="0009751B" w14:paraId="24008D66" w14:textId="77777777" w:rsidTr="00126338">
        <w:tc>
          <w:tcPr>
            <w:tcW w:w="9000" w:type="dxa"/>
          </w:tcPr>
          <w:p w14:paraId="65637A3F" w14:textId="77777777" w:rsidR="00126338" w:rsidRDefault="00126338" w:rsidP="00126338">
            <w:pPr>
              <w:pStyle w:val="Heading3"/>
              <w:outlineLvl w:val="2"/>
              <w:rPr>
                <w:sz w:val="20"/>
                <w:szCs w:val="20"/>
              </w:rPr>
            </w:pPr>
            <w:r>
              <w:rPr>
                <w:rFonts w:eastAsia="Times New Roman"/>
              </w:rPr>
              <w:t>ORGANIZATION: Prioritizes tasks and manages time wisely</w:t>
            </w:r>
          </w:p>
          <w:p w14:paraId="3455BA8C" w14:textId="77777777" w:rsidR="0009751B" w:rsidRDefault="0009751B" w:rsidP="00126338">
            <w:pPr>
              <w:pStyle w:val="Heading3"/>
              <w:outlineLvl w:val="2"/>
            </w:pPr>
          </w:p>
        </w:tc>
        <w:sdt>
          <w:sdtPr>
            <w:alias w:val="Candidate evaluation"/>
            <w:tag w:val="Candidate evaluation"/>
            <w:id w:val="729047114"/>
            <w:placeholder>
              <w:docPart w:val="2E2A06E973E242DBA5477D31E03AE546"/>
            </w:placeholder>
            <w:showingPlcHdr/>
            <w:comboBox>
              <w:listItem w:value="Choose an item."/>
              <w:listItem w:displayText="1 | Poor" w:value="1 | Poor"/>
              <w:listItem w:displayText="2 | Fair" w:value="2 | Fair"/>
              <w:listItem w:displayText="3 | Satisfactory" w:value="3 | Satisfactory"/>
              <w:listItem w:displayText="4 | Good" w:value="4 | Good"/>
              <w:listItem w:displayText="5 | Excellent" w:value="5 | Excellent"/>
            </w:comboBox>
          </w:sdtPr>
          <w:sdtEndPr/>
          <w:sdtContent>
            <w:tc>
              <w:tcPr>
                <w:tcW w:w="1800" w:type="dxa"/>
              </w:tcPr>
              <w:p w14:paraId="57E269C5" w14:textId="77777777" w:rsidR="0009751B" w:rsidRDefault="00D77798">
                <w:r>
                  <w:t>Choose an item.</w:t>
                </w:r>
              </w:p>
            </w:tc>
          </w:sdtContent>
        </w:sdt>
      </w:tr>
      <w:tr w:rsidR="0009751B" w14:paraId="566B33E2" w14:textId="77777777" w:rsidTr="00126338">
        <w:tc>
          <w:tcPr>
            <w:tcW w:w="9000" w:type="dxa"/>
          </w:tcPr>
          <w:p w14:paraId="443D4BEF" w14:textId="77777777" w:rsidR="00126338" w:rsidRDefault="00126338" w:rsidP="00126338">
            <w:pPr>
              <w:pStyle w:val="Heading3"/>
              <w:outlineLvl w:val="2"/>
              <w:rPr>
                <w:sz w:val="20"/>
                <w:szCs w:val="20"/>
              </w:rPr>
            </w:pPr>
            <w:r>
              <w:rPr>
                <w:rFonts w:eastAsia="Times New Roman"/>
              </w:rPr>
              <w:t>ATTITUDE: Maintains a positive outlook and realistic perspective; has enthusiasm and physical energy</w:t>
            </w:r>
          </w:p>
          <w:p w14:paraId="7E96ED68" w14:textId="77777777" w:rsidR="0009751B" w:rsidRDefault="0009751B" w:rsidP="00126338">
            <w:pPr>
              <w:pStyle w:val="Heading3"/>
              <w:outlineLvl w:val="2"/>
            </w:pPr>
          </w:p>
        </w:tc>
        <w:sdt>
          <w:sdtPr>
            <w:alias w:val="Candidate evaluation"/>
            <w:tag w:val="Candidate evaluation"/>
            <w:id w:val="1444726660"/>
            <w:placeholder>
              <w:docPart w:val="2E2A06E973E242DBA5477D31E03AE546"/>
            </w:placeholder>
            <w:showingPlcHdr/>
            <w:comboBox>
              <w:listItem w:value="Choose an item."/>
              <w:listItem w:displayText="1 | Poor" w:value="1 | Poor"/>
              <w:listItem w:displayText="2 | Fair" w:value="2 | Fair"/>
              <w:listItem w:displayText="3 | Satisfactory" w:value="3 | Satisfactory"/>
              <w:listItem w:displayText="4 | Good" w:value="4 | Good"/>
              <w:listItem w:displayText="5 | Excellent" w:value="5 | Excellent"/>
            </w:comboBox>
          </w:sdtPr>
          <w:sdtEndPr/>
          <w:sdtContent>
            <w:tc>
              <w:tcPr>
                <w:tcW w:w="1800" w:type="dxa"/>
              </w:tcPr>
              <w:p w14:paraId="7F1EA9F6" w14:textId="77777777" w:rsidR="0009751B" w:rsidRDefault="00D77798">
                <w:r>
                  <w:t>Choose an item.</w:t>
                </w:r>
              </w:p>
            </w:tc>
          </w:sdtContent>
        </w:sdt>
      </w:tr>
      <w:tr w:rsidR="0009751B" w14:paraId="1115D1DA" w14:textId="77777777" w:rsidTr="00126338">
        <w:tc>
          <w:tcPr>
            <w:tcW w:w="9000" w:type="dxa"/>
          </w:tcPr>
          <w:p w14:paraId="69B24622" w14:textId="77777777" w:rsidR="00126338" w:rsidRDefault="00126338" w:rsidP="00126338">
            <w:pPr>
              <w:pStyle w:val="Heading3"/>
              <w:outlineLvl w:val="2"/>
              <w:rPr>
                <w:sz w:val="20"/>
                <w:szCs w:val="20"/>
              </w:rPr>
            </w:pPr>
            <w:r>
              <w:rPr>
                <w:rFonts w:eastAsia="Times New Roman"/>
              </w:rPr>
              <w:t>AUTONOMY: Approaches new situations; self-motivated; sets and accomplishes goals</w:t>
            </w:r>
          </w:p>
          <w:p w14:paraId="773968CE" w14:textId="77777777" w:rsidR="0009751B" w:rsidRDefault="0009751B" w:rsidP="00126338">
            <w:pPr>
              <w:pStyle w:val="Heading3"/>
              <w:outlineLvl w:val="2"/>
            </w:pPr>
          </w:p>
        </w:tc>
        <w:sdt>
          <w:sdtPr>
            <w:alias w:val="Candidate evaluation"/>
            <w:tag w:val="Candidate evaluation"/>
            <w:id w:val="1837954222"/>
            <w:placeholder>
              <w:docPart w:val="2E2A06E973E242DBA5477D31E03AE546"/>
            </w:placeholder>
            <w:showingPlcHdr/>
            <w:comboBox>
              <w:listItem w:value="Choose an item."/>
              <w:listItem w:displayText="1 | Poor" w:value="1 | Poor"/>
              <w:listItem w:displayText="2 | Fair" w:value="2 | Fair"/>
              <w:listItem w:displayText="3 | Satisfactory" w:value="3 | Satisfactory"/>
              <w:listItem w:displayText="4 | Good" w:value="4 | Good"/>
              <w:listItem w:displayText="5 | Excellent" w:value="5 | Excellent"/>
            </w:comboBox>
          </w:sdtPr>
          <w:sdtEndPr/>
          <w:sdtContent>
            <w:tc>
              <w:tcPr>
                <w:tcW w:w="1800" w:type="dxa"/>
              </w:tcPr>
              <w:p w14:paraId="70769A99" w14:textId="77777777" w:rsidR="0009751B" w:rsidRDefault="00D77798">
                <w:r>
                  <w:t>Choose an item.</w:t>
                </w:r>
              </w:p>
            </w:tc>
          </w:sdtContent>
        </w:sdt>
      </w:tr>
      <w:tr w:rsidR="0009751B" w14:paraId="4849B65D" w14:textId="77777777" w:rsidTr="00126338">
        <w:tc>
          <w:tcPr>
            <w:tcW w:w="9000" w:type="dxa"/>
          </w:tcPr>
          <w:p w14:paraId="0D204BD3" w14:textId="77777777" w:rsidR="00126338" w:rsidRDefault="00126338" w:rsidP="00126338">
            <w:pPr>
              <w:pStyle w:val="Heading3"/>
              <w:outlineLvl w:val="2"/>
              <w:rPr>
                <w:sz w:val="20"/>
                <w:szCs w:val="20"/>
              </w:rPr>
            </w:pPr>
            <w:r>
              <w:rPr>
                <w:rFonts w:eastAsia="Times New Roman"/>
              </w:rPr>
              <w:t>RESPONSIBILITY: dependable, prompt, accurate with administrative responsibilities; makes mature decisions</w:t>
            </w:r>
          </w:p>
          <w:p w14:paraId="2B0996E6" w14:textId="77777777" w:rsidR="0009751B" w:rsidRDefault="0009751B" w:rsidP="00126338">
            <w:pPr>
              <w:pStyle w:val="Heading3"/>
              <w:outlineLvl w:val="2"/>
            </w:pPr>
          </w:p>
        </w:tc>
        <w:sdt>
          <w:sdtPr>
            <w:alias w:val="Candidate evaluation"/>
            <w:tag w:val="Candidate evaluation"/>
            <w:id w:val="365794833"/>
            <w:placeholder>
              <w:docPart w:val="2E2A06E973E242DBA5477D31E03AE546"/>
            </w:placeholder>
            <w:showingPlcHdr/>
            <w:comboBox>
              <w:listItem w:value="Choose an item."/>
              <w:listItem w:displayText="1 | Poor" w:value="1 | Poor"/>
              <w:listItem w:displayText="2 | Fair" w:value="2 | Fair"/>
              <w:listItem w:displayText="3 | Satisfactory" w:value="3 | Satisfactory"/>
              <w:listItem w:displayText="4 | Good" w:value="4 | Good"/>
              <w:listItem w:displayText="5 | Excellent" w:value="5 | Excellent"/>
            </w:comboBox>
          </w:sdtPr>
          <w:sdtEndPr/>
          <w:sdtContent>
            <w:tc>
              <w:tcPr>
                <w:tcW w:w="1800" w:type="dxa"/>
              </w:tcPr>
              <w:p w14:paraId="29EEC6B4" w14:textId="77777777" w:rsidR="0009751B" w:rsidRDefault="00D77798">
                <w:r>
                  <w:t>Choose an item.</w:t>
                </w:r>
              </w:p>
            </w:tc>
          </w:sdtContent>
        </w:sdt>
      </w:tr>
      <w:tr w:rsidR="0009751B" w14:paraId="5D0FD05C" w14:textId="77777777" w:rsidTr="00126338">
        <w:tc>
          <w:tcPr>
            <w:tcW w:w="9000" w:type="dxa"/>
          </w:tcPr>
          <w:p w14:paraId="4EE5F8DB" w14:textId="77777777" w:rsidR="00126338" w:rsidRDefault="00126338" w:rsidP="00126338">
            <w:pPr>
              <w:pStyle w:val="Heading3"/>
              <w:outlineLvl w:val="2"/>
              <w:rPr>
                <w:sz w:val="20"/>
                <w:szCs w:val="20"/>
              </w:rPr>
            </w:pPr>
            <w:r>
              <w:rPr>
                <w:rFonts w:eastAsia="Times New Roman"/>
              </w:rPr>
              <w:t>COMMUNICATION: Grasps ideas; able to read, speak, write, and listen effectively</w:t>
            </w:r>
          </w:p>
          <w:p w14:paraId="6788D90D" w14:textId="77777777" w:rsidR="0009751B" w:rsidRDefault="0009751B" w:rsidP="00126338">
            <w:pPr>
              <w:pStyle w:val="Heading3"/>
              <w:outlineLvl w:val="2"/>
            </w:pPr>
          </w:p>
        </w:tc>
        <w:sdt>
          <w:sdtPr>
            <w:alias w:val="Candidate evaluation"/>
            <w:tag w:val="Candidate evaluation"/>
            <w:id w:val="2039072714"/>
            <w:placeholder>
              <w:docPart w:val="2E2A06E973E242DBA5477D31E03AE546"/>
            </w:placeholder>
            <w:showingPlcHdr/>
            <w:comboBox>
              <w:listItem w:value="Choose an item."/>
              <w:listItem w:displayText="1 | Poor" w:value="1 | Poor"/>
              <w:listItem w:displayText="2 | Fair" w:value="2 | Fair"/>
              <w:listItem w:displayText="3 | Satisfactory" w:value="3 | Satisfactory"/>
              <w:listItem w:displayText="4 | Good" w:value="4 | Good"/>
              <w:listItem w:displayText="5 | Excellent" w:value="5 | Excellent"/>
            </w:comboBox>
          </w:sdtPr>
          <w:sdtEndPr/>
          <w:sdtContent>
            <w:tc>
              <w:tcPr>
                <w:tcW w:w="1800" w:type="dxa"/>
              </w:tcPr>
              <w:p w14:paraId="07FBAC5B" w14:textId="77777777" w:rsidR="0009751B" w:rsidRDefault="00D77798">
                <w:r>
                  <w:t>Choose an item.</w:t>
                </w:r>
              </w:p>
            </w:tc>
          </w:sdtContent>
        </w:sdt>
      </w:tr>
      <w:tr w:rsidR="00695F1D" w14:paraId="173D4A66" w14:textId="77777777" w:rsidTr="00126338">
        <w:tc>
          <w:tcPr>
            <w:tcW w:w="9000" w:type="dxa"/>
          </w:tcPr>
          <w:p w14:paraId="42B94731" w14:textId="77777777" w:rsidR="00695F1D" w:rsidRPr="00126338" w:rsidRDefault="00126338" w:rsidP="00126338">
            <w:pPr>
              <w:pStyle w:val="Heading3"/>
              <w:outlineLvl w:val="2"/>
              <w:rPr>
                <w:rFonts w:eastAsia="Times New Roman"/>
              </w:rPr>
            </w:pPr>
            <w:r>
              <w:rPr>
                <w:rFonts w:eastAsia="Times New Roman"/>
              </w:rPr>
              <w:t>INTEGRITY: Is honest; adheres to community standards; is a role model</w:t>
            </w:r>
          </w:p>
        </w:tc>
        <w:sdt>
          <w:sdtPr>
            <w:alias w:val="Candidate evaluation"/>
            <w:tag w:val="Candidate evaluation"/>
            <w:id w:val="-1289511923"/>
            <w:placeholder>
              <w:docPart w:val="91D1CF4552C541F6A142AD1962D9050E"/>
            </w:placeholder>
            <w:showingPlcHdr/>
            <w:comboBox>
              <w:listItem w:value="Choose an item."/>
              <w:listItem w:displayText="1 | Poor" w:value="1 | Poor"/>
              <w:listItem w:displayText="2 | Fair" w:value="2 | Fair"/>
              <w:listItem w:displayText="3 | Satisfactory" w:value="3 | Satisfactory"/>
              <w:listItem w:displayText="4 | Good" w:value="4 | Good"/>
              <w:listItem w:displayText="5 | Excellent" w:value="5 | Excellent"/>
            </w:comboBox>
          </w:sdtPr>
          <w:sdtEndPr/>
          <w:sdtContent>
            <w:tc>
              <w:tcPr>
                <w:tcW w:w="1800" w:type="dxa"/>
              </w:tcPr>
              <w:p w14:paraId="58ED009C" w14:textId="77777777" w:rsidR="00695F1D" w:rsidRDefault="00126338">
                <w:r>
                  <w:t>Choose an item.</w:t>
                </w:r>
              </w:p>
            </w:tc>
          </w:sdtContent>
        </w:sdt>
      </w:tr>
    </w:tbl>
    <w:p w14:paraId="255BE9D9" w14:textId="77777777" w:rsidR="00126338" w:rsidRDefault="00126338" w:rsidP="00126338">
      <w:pPr>
        <w:pStyle w:val="Heading2"/>
      </w:pPr>
      <w:r>
        <w:lastRenderedPageBreak/>
        <w:t>Overall Evaluation</w:t>
      </w:r>
    </w:p>
    <w:tbl>
      <w:tblPr>
        <w:tblStyle w:val="ListTable2"/>
        <w:tblW w:w="5000" w:type="pct"/>
        <w:tblLayout w:type="fixed"/>
        <w:tblCellMar>
          <w:top w:w="0" w:type="dxa"/>
          <w:left w:w="0" w:type="dxa"/>
          <w:bottom w:w="0" w:type="dxa"/>
          <w:right w:w="0" w:type="dxa"/>
        </w:tblCellMar>
        <w:tblLook w:val="0600" w:firstRow="0" w:lastRow="0" w:firstColumn="0" w:lastColumn="0" w:noHBand="1" w:noVBand="1"/>
      </w:tblPr>
      <w:tblGrid>
        <w:gridCol w:w="9000"/>
        <w:gridCol w:w="1800"/>
      </w:tblGrid>
      <w:tr w:rsidR="00126338" w14:paraId="12EE22E1" w14:textId="77777777" w:rsidTr="00736ACA">
        <w:tc>
          <w:tcPr>
            <w:tcW w:w="9000" w:type="dxa"/>
          </w:tcPr>
          <w:p w14:paraId="5226E58D" w14:textId="77777777" w:rsidR="00126338" w:rsidRPr="00126338" w:rsidRDefault="00126338" w:rsidP="00126338">
            <w:pPr>
              <w:pStyle w:val="Heading3"/>
              <w:outlineLvl w:val="2"/>
              <w:rPr>
                <w:rFonts w:eastAsia="Times New Roman"/>
              </w:rPr>
            </w:pPr>
            <w:r>
              <w:rPr>
                <w:rFonts w:eastAsia="Times New Roman"/>
              </w:rPr>
              <w:t>Overall ability to work on the RHA Executive Board</w:t>
            </w:r>
          </w:p>
        </w:tc>
        <w:tc>
          <w:tcPr>
            <w:tcW w:w="1800" w:type="dxa"/>
          </w:tcPr>
          <w:sdt>
            <w:sdtPr>
              <w:alias w:val="Candidate evaluation"/>
              <w:tag w:val="Candidate evaluation"/>
              <w:id w:val="1038005304"/>
              <w:placeholder>
                <w:docPart w:val="33C0EEEE538E4A65A9650356584C52F1"/>
              </w:placeholder>
              <w:showingPlcHdr/>
              <w:comboBox>
                <w:listItem w:value="Choose an item."/>
                <w:listItem w:displayText="1 | Poor" w:value="1 | Poor"/>
                <w:listItem w:displayText="2 | Fair" w:value="2 | Fair"/>
                <w:listItem w:displayText="3 | Satisfactory" w:value="3 | Satisfactory"/>
                <w:listItem w:displayText="4 | Good" w:value="4 | Good"/>
                <w:listItem w:displayText="5 | Excellent" w:value="5 | Excellent"/>
              </w:comboBox>
            </w:sdtPr>
            <w:sdtEndPr/>
            <w:sdtContent>
              <w:p w14:paraId="39412325" w14:textId="77777777" w:rsidR="00126338" w:rsidRDefault="00126338" w:rsidP="00736ACA">
                <w:r>
                  <w:t>Choose an item.</w:t>
                </w:r>
              </w:p>
            </w:sdtContent>
          </w:sdt>
        </w:tc>
      </w:tr>
      <w:tr w:rsidR="00126338" w14:paraId="0C7F9ADA" w14:textId="77777777" w:rsidTr="00126338">
        <w:trPr>
          <w:trHeight w:val="2030"/>
        </w:trPr>
        <w:tc>
          <w:tcPr>
            <w:tcW w:w="10800" w:type="dxa"/>
            <w:gridSpan w:val="2"/>
          </w:tcPr>
          <w:p w14:paraId="54BCBC72" w14:textId="77777777" w:rsidR="00126338" w:rsidRPr="00126338" w:rsidRDefault="00126338" w:rsidP="00126338">
            <w:pPr>
              <w:pStyle w:val="Heading3"/>
              <w:outlineLvl w:val="2"/>
              <w:rPr>
                <w:sz w:val="16"/>
                <w:szCs w:val="20"/>
              </w:rPr>
            </w:pPr>
            <w:r w:rsidRPr="00126338">
              <w:rPr>
                <w:rFonts w:eastAsia="Times New Roman"/>
              </w:rPr>
              <w:t>Please provide support for your OVERA</w:t>
            </w:r>
            <w:r>
              <w:rPr>
                <w:rFonts w:eastAsia="Times New Roman"/>
              </w:rPr>
              <w:t>LL EVALUATION of this applicant:</w:t>
            </w:r>
          </w:p>
          <w:p w14:paraId="67964FC8" w14:textId="77777777" w:rsidR="00126338" w:rsidRDefault="00126338" w:rsidP="00736ACA"/>
        </w:tc>
      </w:tr>
    </w:tbl>
    <w:p w14:paraId="166465F4" w14:textId="77777777" w:rsidR="0009751B" w:rsidRDefault="0009751B" w:rsidP="00126338">
      <w:pPr>
        <w:tabs>
          <w:tab w:val="left" w:pos="1305"/>
        </w:tabs>
      </w:pPr>
    </w:p>
    <w:p w14:paraId="24A8036E" w14:textId="77777777" w:rsidR="0009751B" w:rsidRDefault="00D77798">
      <w:pPr>
        <w:pStyle w:val="Heading2"/>
      </w:pPr>
      <w:r>
        <w:t>Additional comments</w:t>
      </w:r>
    </w:p>
    <w:tbl>
      <w:tblPr>
        <w:tblStyle w:val="ListTable2"/>
        <w:tblpPr w:leftFromText="180" w:rightFromText="180" w:vertAnchor="text" w:horzAnchor="margin" w:tblpY="-41"/>
        <w:tblW w:w="10800" w:type="dxa"/>
        <w:tblLook w:val="04A0" w:firstRow="1" w:lastRow="0" w:firstColumn="1" w:lastColumn="0" w:noHBand="0" w:noVBand="1"/>
      </w:tblPr>
      <w:tblGrid>
        <w:gridCol w:w="10800"/>
      </w:tblGrid>
      <w:tr w:rsidR="00126338" w14:paraId="5B96288B" w14:textId="77777777" w:rsidTr="00322D21">
        <w:trPr>
          <w:cnfStyle w:val="100000000000" w:firstRow="1" w:lastRow="0" w:firstColumn="0" w:lastColumn="0" w:oddVBand="0" w:evenVBand="0" w:oddHBand="0" w:evenHBand="0" w:firstRowFirstColumn="0" w:firstRowLastColumn="0" w:lastRowFirstColumn="0" w:lastRowLastColumn="0"/>
          <w:trHeight w:val="1581"/>
        </w:trPr>
        <w:tc>
          <w:tcPr>
            <w:cnfStyle w:val="001000000000" w:firstRow="0" w:lastRow="0" w:firstColumn="1" w:lastColumn="0" w:oddVBand="0" w:evenVBand="0" w:oddHBand="0" w:evenHBand="0" w:firstRowFirstColumn="0" w:firstRowLastColumn="0" w:lastRowFirstColumn="0" w:lastRowLastColumn="0"/>
            <w:tcW w:w="10800" w:type="dxa"/>
          </w:tcPr>
          <w:p w14:paraId="5C9858DE" w14:textId="77777777" w:rsidR="00126338" w:rsidRDefault="00126338" w:rsidP="00736ACA">
            <w:pPr>
              <w:tabs>
                <w:tab w:val="left" w:pos="1305"/>
              </w:tabs>
            </w:pPr>
          </w:p>
        </w:tc>
      </w:tr>
    </w:tbl>
    <w:p w14:paraId="2A9E4BEB" w14:textId="77777777" w:rsidR="00126338" w:rsidRDefault="00126338" w:rsidP="00133609">
      <w:pPr>
        <w:rPr>
          <w:rFonts w:eastAsia="Times New Roman"/>
          <w:sz w:val="40"/>
          <w:szCs w:val="40"/>
        </w:rPr>
      </w:pPr>
    </w:p>
    <w:p w14:paraId="15D32DAC" w14:textId="12FB95F6" w:rsidR="00126338" w:rsidRPr="00133609" w:rsidRDefault="00133609" w:rsidP="00133609">
      <w:pPr>
        <w:jc w:val="center"/>
        <w:rPr>
          <w:b/>
          <w:sz w:val="32"/>
        </w:rPr>
      </w:pPr>
      <w:r w:rsidRPr="00133609">
        <w:rPr>
          <w:b/>
          <w:sz w:val="32"/>
        </w:rPr>
        <w:t xml:space="preserve">Please Submit by </w:t>
      </w:r>
      <w:r w:rsidR="00F710CF">
        <w:rPr>
          <w:b/>
          <w:sz w:val="32"/>
        </w:rPr>
        <w:t>March 23</w:t>
      </w:r>
      <w:r w:rsidRPr="00133609">
        <w:rPr>
          <w:b/>
          <w:sz w:val="32"/>
        </w:rPr>
        <w:t>, 201</w:t>
      </w:r>
      <w:r w:rsidR="00F710CF">
        <w:rPr>
          <w:b/>
          <w:sz w:val="32"/>
        </w:rPr>
        <w:t>8</w:t>
      </w:r>
    </w:p>
    <w:p w14:paraId="618BD4E8" w14:textId="701E5CB6" w:rsidR="00133609" w:rsidRPr="00F710CF" w:rsidRDefault="00133609" w:rsidP="00133609">
      <w:pPr>
        <w:tabs>
          <w:tab w:val="left" w:pos="0"/>
        </w:tabs>
        <w:spacing w:line="295" w:lineRule="auto"/>
        <w:jc w:val="center"/>
        <w:rPr>
          <w:sz w:val="28"/>
          <w:szCs w:val="20"/>
          <w:u w:val="single"/>
        </w:rPr>
      </w:pPr>
      <w:r>
        <w:rPr>
          <w:sz w:val="24"/>
        </w:rPr>
        <w:t>Email to</w:t>
      </w:r>
      <w:r w:rsidRPr="00133609">
        <w:rPr>
          <w:rFonts w:eastAsia="Times New Roman"/>
          <w:sz w:val="32"/>
          <w:szCs w:val="23"/>
        </w:rPr>
        <w:t xml:space="preserve"> </w:t>
      </w:r>
      <w:r w:rsidR="00F710CF">
        <w:rPr>
          <w:sz w:val="24"/>
          <w:u w:val="single"/>
        </w:rPr>
        <w:t>ambalodis</w:t>
      </w:r>
      <w:r w:rsidR="00F710CF" w:rsidRPr="00F710CF">
        <w:rPr>
          <w:sz w:val="24"/>
          <w:u w:val="single"/>
        </w:rPr>
        <w:t>@mavs.coloradomesa.edu</w:t>
      </w:r>
    </w:p>
    <w:p w14:paraId="4C73B5AD" w14:textId="77777777" w:rsidR="00133609" w:rsidRDefault="00133609" w:rsidP="00695F1D"/>
    <w:sectPr w:rsidR="00133609">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A8B71" w14:textId="77777777" w:rsidR="002B7BA5" w:rsidRDefault="002B7BA5">
      <w:pPr>
        <w:spacing w:after="0"/>
      </w:pPr>
      <w:r>
        <w:separator/>
      </w:r>
    </w:p>
  </w:endnote>
  <w:endnote w:type="continuationSeparator" w:id="0">
    <w:p w14:paraId="3D39670E" w14:textId="77777777" w:rsidR="002B7BA5" w:rsidRDefault="002B7B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1BEA6" w14:textId="6D9ECB02" w:rsidR="0009751B" w:rsidRDefault="00D77798">
    <w:pPr>
      <w:pStyle w:val="Footer"/>
    </w:pPr>
    <w:r>
      <w:t xml:space="preserve">Page | </w:t>
    </w:r>
    <w:r>
      <w:fldChar w:fldCharType="begin"/>
    </w:r>
    <w:r>
      <w:instrText xml:space="preserve"> PAGE   \* MERGEFORMAT </w:instrText>
    </w:r>
    <w:r>
      <w:fldChar w:fldCharType="separate"/>
    </w:r>
    <w:r w:rsidR="00F710C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5DC83" w14:textId="77777777" w:rsidR="002B7BA5" w:rsidRDefault="002B7BA5">
      <w:pPr>
        <w:spacing w:after="0"/>
      </w:pPr>
      <w:r>
        <w:separator/>
      </w:r>
    </w:p>
  </w:footnote>
  <w:footnote w:type="continuationSeparator" w:id="0">
    <w:p w14:paraId="4CB0D06E" w14:textId="77777777" w:rsidR="002B7BA5" w:rsidRDefault="002B7B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A0FB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0E2C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17403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55A19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54812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D080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125D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F2E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A4DE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7A3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DC5FD1"/>
    <w:multiLevelType w:val="hybridMultilevel"/>
    <w:tmpl w:val="22C08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E3770B"/>
    <w:multiLevelType w:val="hybridMultilevel"/>
    <w:tmpl w:val="50903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11F"/>
    <w:rsid w:val="00082F4D"/>
    <w:rsid w:val="0009751B"/>
    <w:rsid w:val="00126338"/>
    <w:rsid w:val="00133609"/>
    <w:rsid w:val="00255AA0"/>
    <w:rsid w:val="002A20DE"/>
    <w:rsid w:val="002B7BA5"/>
    <w:rsid w:val="00322D21"/>
    <w:rsid w:val="00342F98"/>
    <w:rsid w:val="00621B62"/>
    <w:rsid w:val="00624932"/>
    <w:rsid w:val="00695F1D"/>
    <w:rsid w:val="006A31B9"/>
    <w:rsid w:val="0071211F"/>
    <w:rsid w:val="009026B4"/>
    <w:rsid w:val="00992A4A"/>
    <w:rsid w:val="00B3427F"/>
    <w:rsid w:val="00D77798"/>
    <w:rsid w:val="00EA6023"/>
    <w:rsid w:val="00EE2967"/>
    <w:rsid w:val="00F7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90F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after="100"/>
    </w:pPr>
    <w:rPr>
      <w:sz w:val="18"/>
      <w:szCs w:val="18"/>
    </w:rPr>
  </w:style>
  <w:style w:type="paragraph" w:styleId="Heading1">
    <w:name w:val="heading 1"/>
    <w:basedOn w:val="Normal"/>
    <w:next w:val="Normal"/>
    <w:qFormat/>
    <w:pPr>
      <w:spacing w:before="240" w:after="240"/>
      <w:outlineLvl w:val="0"/>
    </w:pPr>
    <w:rPr>
      <w:rFonts w:asciiTheme="majorHAnsi" w:eastAsiaTheme="majorEastAsia" w:hAnsiTheme="majorHAnsi" w:cstheme="majorBidi"/>
      <w:b/>
      <w:bCs/>
      <w:caps/>
      <w:color w:val="4A66AC" w:themeColor="accent1"/>
      <w:sz w:val="24"/>
      <w:szCs w:val="24"/>
    </w:rPr>
  </w:style>
  <w:style w:type="paragraph" w:styleId="Heading2">
    <w:name w:val="heading 2"/>
    <w:basedOn w:val="Normal"/>
    <w:next w:val="Normal"/>
    <w:unhideWhenUsed/>
    <w:qFormat/>
    <w:pPr>
      <w:numPr>
        <w:ilvl w:val="1"/>
      </w:numPr>
      <w:pBdr>
        <w:top w:val="single" w:sz="4" w:space="1" w:color="auto"/>
      </w:pBdr>
      <w:shd w:val="clear" w:color="auto" w:fill="D3E5F6" w:themeFill="accent3" w:themeFillTint="33"/>
      <w:spacing w:before="360"/>
      <w:outlineLvl w:val="1"/>
    </w:pPr>
    <w:rPr>
      <w:color w:val="297FD5" w:themeColor="accent3"/>
      <w:spacing w:val="15"/>
      <w:sz w:val="22"/>
      <w:szCs w:val="22"/>
    </w:rPr>
  </w:style>
  <w:style w:type="paragraph" w:styleId="Heading3">
    <w:name w:val="heading 3"/>
    <w:basedOn w:val="Normal"/>
    <w:next w:val="Normal"/>
    <w:unhideWhenUsed/>
    <w:qFormat/>
    <w:pPr>
      <w:outlineLvl w:val="2"/>
    </w:pPr>
    <w:rPr>
      <w:rFonts w:asciiTheme="majorHAnsi" w:eastAsiaTheme="majorEastAsia" w:hAnsiTheme="majorHAnsi" w:cstheme="majorBidi"/>
      <w:color w:val="629DD1" w:themeColor="accent2"/>
    </w:rPr>
  </w:style>
  <w:style w:type="paragraph" w:styleId="Heading4">
    <w:name w:val="heading 4"/>
    <w:basedOn w:val="Heading3"/>
    <w:next w:val="Normal"/>
    <w:link w:val="Heading4Char"/>
    <w:uiPriority w:val="9"/>
    <w:unhideWhenUsed/>
    <w:pPr>
      <w:spacing w:before="240"/>
      <w:outlineLvl w:val="3"/>
    </w:pPr>
    <w:rPr>
      <w:color w:val="1E5E9F" w:themeColor="accent3" w:themeShade="BF"/>
    </w:rPr>
  </w:style>
  <w:style w:type="paragraph" w:styleId="Heading5">
    <w:name w:val="heading 5"/>
    <w:basedOn w:val="Normal"/>
    <w:next w:val="Normal"/>
    <w:link w:val="Heading5Char"/>
    <w:uiPriority w:val="9"/>
    <w:semiHidden/>
    <w:unhideWhenUsed/>
    <w:pPr>
      <w:spacing w:before="240" w:after="60"/>
      <w:outlineLvl w:val="4"/>
    </w:pPr>
    <w:rPr>
      <w:rFonts w:asciiTheme="majorHAnsi" w:eastAsiaTheme="majorEastAsia" w:hAnsiTheme="majorHAnsi" w:cstheme="majorBidi"/>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rFonts w:asciiTheme="majorHAnsi" w:eastAsiaTheme="majorEastAsia" w:hAnsiTheme="majorHAnsi" w:cstheme="majorBidi"/>
      <w:b/>
      <w:bCs/>
      <w:sz w:val="22"/>
      <w:szCs w:val="22"/>
    </w:rPr>
  </w:style>
  <w:style w:type="paragraph" w:styleId="Heading7">
    <w:name w:val="heading 7"/>
    <w:basedOn w:val="Normal"/>
    <w:next w:val="Normal"/>
    <w:link w:val="Heading7Char"/>
    <w:uiPriority w:val="9"/>
    <w:semiHidden/>
    <w:unhideWhenUsed/>
    <w:qFormat/>
    <w:pPr>
      <w:spacing w:before="240" w:after="6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spacing w:before="240" w:after="6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table" w:styleId="GridTable1Light-Accent1">
    <w:name w:val="Grid Table 1 Light Accent 1"/>
    <w:aliases w:val="Employee status"/>
    <w:basedOn w:val="TableNormal"/>
    <w:uiPriority w:val="46"/>
    <w:rPr>
      <w:kern w:val="22"/>
      <w14:ligatures w14:val="standard"/>
    </w:rPr>
    <w:tblPr>
      <w:tblStyleRowBandSize w:val="1"/>
      <w:tblStyleColBandSize w:val="1"/>
      <w:tblBorders>
        <w:insideH w:val="single" w:sz="4" w:space="0" w:color="4A66AC" w:themeColor="accent1"/>
      </w:tblBorders>
      <w:tblCellMar>
        <w:top w:w="29" w:type="dxa"/>
        <w:bottom w:w="29" w:type="dxa"/>
      </w:tblCellMar>
    </w:tblPr>
    <w:tblStylePr w:type="firstRow">
      <w:rPr>
        <w:b w:val="0"/>
        <w:bCs/>
      </w:rPr>
      <w:tblPr/>
      <w:tcPr>
        <w:tcBorders>
          <w:top w:val="nil"/>
          <w:left w:val="nil"/>
          <w:bottom w:val="single" w:sz="12" w:space="0" w:color="4A66AC" w:themeColor="accent1"/>
          <w:right w:val="nil"/>
          <w:insideH w:val="nil"/>
          <w:insideV w:val="nil"/>
          <w:tl2br w:val="nil"/>
          <w:tr2bl w:val="nil"/>
        </w:tcBorders>
      </w:tcPr>
    </w:tblStylePr>
    <w:tblStylePr w:type="lastRow">
      <w:rPr>
        <w:b/>
        <w:bCs/>
      </w:rPr>
      <w:tblPr/>
      <w:tcPr>
        <w:tcBorders>
          <w:top w:val="double" w:sz="2" w:space="0" w:color="90A1CF" w:themeColor="accent1" w:themeTint="99"/>
        </w:tcBorders>
      </w:tcPr>
    </w:tblStylePr>
    <w:tblStylePr w:type="firstCol">
      <w:rPr>
        <w:b w:val="0"/>
        <w:bCs/>
      </w:rPr>
    </w:tblStylePr>
    <w:tblStylePr w:type="lastCol">
      <w:rPr>
        <w:b w:val="0"/>
        <w:bCs/>
      </w:rPr>
    </w:tblStylePr>
  </w:style>
  <w:style w:type="paragraph" w:styleId="Footer">
    <w:name w:val="footer"/>
    <w:basedOn w:val="Normal"/>
    <w:link w:val="FooterChar"/>
    <w:uiPriority w:val="1"/>
    <w:unhideWhenUsed/>
    <w:pPr>
      <w:spacing w:before="80" w:after="80"/>
      <w:jc w:val="right"/>
    </w:pPr>
    <w:rPr>
      <w:color w:val="242852" w:themeColor="text2"/>
    </w:rPr>
  </w:style>
  <w:style w:type="character" w:customStyle="1" w:styleId="FooterChar">
    <w:name w:val="Footer Char"/>
    <w:basedOn w:val="DefaultParagraphFont"/>
    <w:link w:val="Footer"/>
    <w:uiPriority w:val="1"/>
    <w:rPr>
      <w:color w:val="242852" w:themeColor="text2"/>
      <w:sz w:val="18"/>
      <w:szCs w:val="18"/>
    </w:rPr>
  </w:style>
  <w:style w:type="character" w:customStyle="1" w:styleId="Heading4Char">
    <w:name w:val="Heading 4 Char"/>
    <w:basedOn w:val="DefaultParagraphFont"/>
    <w:link w:val="Heading4"/>
    <w:uiPriority w:val="9"/>
    <w:rPr>
      <w:rFonts w:asciiTheme="majorHAnsi" w:eastAsiaTheme="majorEastAsia" w:hAnsiTheme="majorHAnsi" w:cstheme="majorBidi"/>
      <w:color w:val="1E5E9F" w:themeColor="accent3" w:themeShade="BF"/>
      <w:sz w:val="18"/>
      <w:szCs w:val="1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bCs/>
      <w:i/>
      <w:iCs/>
      <w:sz w:val="26"/>
      <w:szCs w:val="2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Caption">
    <w:name w:val="caption"/>
    <w:basedOn w:val="Normal"/>
    <w:next w:val="Normal"/>
    <w:uiPriority w:val="35"/>
    <w:semiHidden/>
    <w:unhideWhenUsed/>
    <w:rPr>
      <w:b/>
      <w:bCs/>
      <w:color w:val="404040" w:themeColor="text1" w:themeTint="BF"/>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before="0" w:after="0"/>
    </w:pPr>
  </w:style>
  <w:style w:type="character" w:customStyle="1" w:styleId="HeaderChar">
    <w:name w:val="Header Char"/>
    <w:basedOn w:val="DefaultParagraphFont"/>
    <w:link w:val="Header"/>
    <w:uiPriority w:val="99"/>
    <w:rPr>
      <w:sz w:val="18"/>
      <w:szCs w:val="18"/>
    </w:rPr>
  </w:style>
  <w:style w:type="paragraph" w:customStyle="1" w:styleId="Logo">
    <w:name w:val="Logo"/>
    <w:basedOn w:val="Normal"/>
    <w:qFormat/>
    <w:pPr>
      <w:jc w:val="center"/>
    </w:pPr>
  </w:style>
  <w:style w:type="table" w:styleId="GridTable1Light">
    <w:name w:val="Grid Table 1 Light"/>
    <w:basedOn w:val="TableNormal"/>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bottom w:w="29"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tblPr>
      <w:tblStyleRowBandSize w:val="1"/>
      <w:tblStyleColBandSize w:val="1"/>
      <w:tblBorders>
        <w:top w:val="single" w:sz="4" w:space="0" w:color="DFEBF5" w:themeColor="accent2" w:themeTint="33"/>
        <w:bottom w:val="single" w:sz="4" w:space="0" w:color="DFEBF5" w:themeColor="accent2" w:themeTint="33"/>
        <w:insideH w:val="single" w:sz="4" w:space="0" w:color="DFEBF5" w:themeColor="accent2" w:themeTint="33"/>
      </w:tblBorders>
      <w:tblCellMar>
        <w:top w:w="29" w:type="dxa"/>
        <w:bottom w:w="29" w:type="dxa"/>
      </w:tblCellMar>
    </w:tblPr>
    <w:tcPr>
      <w:shd w:val="clear" w:color="auto" w:fill="auto"/>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6">
    <w:name w:val="List Table 1 Light Accent 6"/>
    <w:basedOn w:val="TableNormal"/>
    <w:uiPriority w:val="46"/>
    <w:tblPr>
      <w:tblStyleRowBandSize w:val="1"/>
      <w:tblStyleColBandSize w:val="1"/>
      <w:tblCellMar>
        <w:top w:w="29" w:type="dxa"/>
        <w:bottom w:w="29"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6Colorful">
    <w:name w:val="List Table 6 Colorful"/>
    <w:basedOn w:val="TableNormal"/>
    <w:uiPriority w:val="51"/>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2">
    <w:name w:val="List Table 2 Accent 2"/>
    <w:basedOn w:val="TableNormal"/>
    <w:uiPriority w:val="47"/>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1">
    <w:name w:val="List Table 2 Accent 1"/>
    <w:basedOn w:val="TableNormal"/>
    <w:uiPriority w:val="47"/>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3">
    <w:name w:val="List Table 2 Accent 3"/>
    <w:basedOn w:val="TableNormal"/>
    <w:uiPriority w:val="47"/>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customStyle="1" w:styleId="Companyname">
    <w:name w:val="Company name"/>
    <w:basedOn w:val="Normal"/>
    <w:next w:val="Normal"/>
    <w:qFormat/>
    <w:pPr>
      <w:spacing w:before="0" w:after="0"/>
      <w:jc w:val="center"/>
    </w:pPr>
    <w:rPr>
      <w:rFonts w:asciiTheme="majorHAnsi" w:eastAsiaTheme="majorEastAsia" w:hAnsiTheme="majorHAnsi" w:cstheme="majorBidi"/>
      <w:b/>
      <w:bCs/>
      <w:color w:val="1B1D3D" w:themeColor="text2" w:themeShade="BF"/>
      <w:sz w:val="28"/>
      <w:szCs w:val="28"/>
    </w:rPr>
  </w:style>
  <w:style w:type="character" w:styleId="Hyperlink">
    <w:name w:val="Hyperlink"/>
    <w:basedOn w:val="DefaultParagraphFont"/>
    <w:uiPriority w:val="99"/>
    <w:unhideWhenUsed/>
    <w:rsid w:val="00695F1D"/>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rown\AppData\Roaming\Microsoft\Templates\Job%20applicant%20assessmen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558B58787A4855B671E4B523BD868C"/>
        <w:category>
          <w:name w:val="General"/>
          <w:gallery w:val="placeholder"/>
        </w:category>
        <w:types>
          <w:type w:val="bbPlcHdr"/>
        </w:types>
        <w:behaviors>
          <w:behavior w:val="content"/>
        </w:behaviors>
        <w:guid w:val="{B29EF767-B143-4DD5-AD68-68522555C2C9}"/>
      </w:docPartPr>
      <w:docPartBody>
        <w:p w:rsidR="009B4A25" w:rsidRDefault="00DA191A">
          <w:pPr>
            <w:pStyle w:val="63558B58787A4855B671E4B523BD868C"/>
          </w:pPr>
          <w:r>
            <w:t>[Company Name]</w:t>
          </w:r>
        </w:p>
      </w:docPartBody>
    </w:docPart>
    <w:docPart>
      <w:docPartPr>
        <w:name w:val="2E2A06E973E242DBA5477D31E03AE546"/>
        <w:category>
          <w:name w:val="General"/>
          <w:gallery w:val="placeholder"/>
        </w:category>
        <w:types>
          <w:type w:val="bbPlcHdr"/>
        </w:types>
        <w:behaviors>
          <w:behavior w:val="content"/>
        </w:behaviors>
        <w:guid w:val="{8DEE2C27-FCC0-4746-BCD0-410776382E45}"/>
      </w:docPartPr>
      <w:docPartBody>
        <w:p w:rsidR="009B4A25" w:rsidRDefault="00DA191A">
          <w:pPr>
            <w:pStyle w:val="2E2A06E973E242DBA5477D31E03AE546"/>
          </w:pPr>
          <w:r>
            <w:t>Choose an item.</w:t>
          </w:r>
        </w:p>
      </w:docPartBody>
    </w:docPart>
    <w:docPart>
      <w:docPartPr>
        <w:name w:val="91D1CF4552C541F6A142AD1962D9050E"/>
        <w:category>
          <w:name w:val="General"/>
          <w:gallery w:val="placeholder"/>
        </w:category>
        <w:types>
          <w:type w:val="bbPlcHdr"/>
        </w:types>
        <w:behaviors>
          <w:behavior w:val="content"/>
        </w:behaviors>
        <w:guid w:val="{DDA4C695-1AE2-42A0-9C2E-C74AB9163D0B}"/>
      </w:docPartPr>
      <w:docPartBody>
        <w:p w:rsidR="009B4A25" w:rsidRDefault="001B1F80" w:rsidP="001B1F80">
          <w:pPr>
            <w:pStyle w:val="91D1CF4552C541F6A142AD1962D9050E"/>
          </w:pPr>
          <w:r>
            <w:t>Choose an item.</w:t>
          </w:r>
        </w:p>
      </w:docPartBody>
    </w:docPart>
    <w:docPart>
      <w:docPartPr>
        <w:name w:val="33C0EEEE538E4A65A9650356584C52F1"/>
        <w:category>
          <w:name w:val="General"/>
          <w:gallery w:val="placeholder"/>
        </w:category>
        <w:types>
          <w:type w:val="bbPlcHdr"/>
        </w:types>
        <w:behaviors>
          <w:behavior w:val="content"/>
        </w:behaviors>
        <w:guid w:val="{39C55182-D73F-40A4-AEAD-6EAA33F8313D}"/>
      </w:docPartPr>
      <w:docPartBody>
        <w:p w:rsidR="009B4A25" w:rsidRDefault="001B1F80" w:rsidP="001B1F80">
          <w:pPr>
            <w:pStyle w:val="33C0EEEE538E4A65A9650356584C52F1"/>
          </w:pPr>
          <w: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80"/>
    <w:rsid w:val="001B1F80"/>
    <w:rsid w:val="003274CB"/>
    <w:rsid w:val="009B4A25"/>
    <w:rsid w:val="00B82B3D"/>
    <w:rsid w:val="00DA191A"/>
    <w:rsid w:val="00DC5F46"/>
    <w:rsid w:val="00E5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558B58787A4855B671E4B523BD868C">
    <w:name w:val="63558B58787A4855B671E4B523BD868C"/>
  </w:style>
  <w:style w:type="paragraph" w:customStyle="1" w:styleId="2E2A06E973E242DBA5477D31E03AE546">
    <w:name w:val="2E2A06E973E242DBA5477D31E03AE546"/>
  </w:style>
  <w:style w:type="paragraph" w:customStyle="1" w:styleId="551563934E164068BA412239B7A08404">
    <w:name w:val="551563934E164068BA412239B7A08404"/>
  </w:style>
  <w:style w:type="paragraph" w:customStyle="1" w:styleId="2FB0125114354A90A12EDB41AB56CF90">
    <w:name w:val="2FB0125114354A90A12EDB41AB56CF90"/>
  </w:style>
  <w:style w:type="paragraph" w:customStyle="1" w:styleId="9E3ECFA4E1944DB5982E90B40B076347">
    <w:name w:val="9E3ECFA4E1944DB5982E90B40B076347"/>
  </w:style>
  <w:style w:type="paragraph" w:customStyle="1" w:styleId="91F2B35026DC484A911311B5B7DA5EC3">
    <w:name w:val="91F2B35026DC484A911311B5B7DA5EC3"/>
  </w:style>
  <w:style w:type="paragraph" w:customStyle="1" w:styleId="D315CE8692744AE6A30561A6989445AD">
    <w:name w:val="D315CE8692744AE6A30561A6989445AD"/>
    <w:rsid w:val="001B1F80"/>
  </w:style>
  <w:style w:type="paragraph" w:customStyle="1" w:styleId="05B64644C3C74605A24309D6BBA87806">
    <w:name w:val="05B64644C3C74605A24309D6BBA87806"/>
    <w:rsid w:val="001B1F80"/>
  </w:style>
  <w:style w:type="paragraph" w:customStyle="1" w:styleId="91D1CF4552C541F6A142AD1962D9050E">
    <w:name w:val="91D1CF4552C541F6A142AD1962D9050E"/>
    <w:rsid w:val="001B1F80"/>
  </w:style>
  <w:style w:type="paragraph" w:customStyle="1" w:styleId="33C0EEEE538E4A65A9650356584C52F1">
    <w:name w:val="33C0EEEE538E4A65A9650356584C52F1"/>
    <w:rsid w:val="001B1F80"/>
  </w:style>
  <w:style w:type="paragraph" w:customStyle="1" w:styleId="247F2B906D8945AD90A7FEFF90274618">
    <w:name w:val="247F2B906D8945AD90A7FEFF90274618"/>
    <w:rsid w:val="001B1F80"/>
  </w:style>
  <w:style w:type="paragraph" w:customStyle="1" w:styleId="BE083D9619604DCBA0BC06CECDAF2577">
    <w:name w:val="BE083D9619604DCBA0BC06CECDAF2577"/>
    <w:rsid w:val="001B1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on-Auditorium-Staging22">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A4FE80A-3A5F-4B8D-9F5C-ABD27F769E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Job applicant assessment form</Template>
  <TotalTime>0</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2018-03-10T01:13:00Z</dcterms:created>
  <dcterms:modified xsi:type="dcterms:W3CDTF">2018-03-10T01:13:00Z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TC034630749991</vt:lpwstr>
  </property>
</Properties>
</file>