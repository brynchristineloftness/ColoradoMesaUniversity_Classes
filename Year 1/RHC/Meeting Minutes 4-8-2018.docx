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DCFE" w14:textId="77777777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2E1FAB">
        <w:rPr>
          <w:b/>
        </w:rPr>
        <w:t>4</w:t>
      </w:r>
      <w:r>
        <w:rPr>
          <w:b/>
        </w:rPr>
        <w:t>/</w:t>
      </w:r>
      <w:r w:rsidR="002E1FAB">
        <w:rPr>
          <w:b/>
        </w:rPr>
        <w:t>8</w:t>
      </w:r>
      <w:r>
        <w:rPr>
          <w:b/>
        </w:rPr>
        <w:t>/</w:t>
      </w:r>
      <w:proofErr w:type="gramStart"/>
      <w:r>
        <w:rPr>
          <w:b/>
        </w:rPr>
        <w:t>18 :</w:t>
      </w:r>
      <w:proofErr w:type="gramEnd"/>
    </w:p>
    <w:p w14:paraId="7959D057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059A922B" w14:textId="77777777" w:rsidR="00EC496D" w:rsidRDefault="00EC496D" w:rsidP="00EC496D"/>
    <w:p w14:paraId="15E63924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3C2AD26D" w14:textId="159FD3C1" w:rsidR="00EC496D" w:rsidRDefault="002E1FAB" w:rsidP="00EC496D">
      <w:r>
        <w:t>Bryn</w:t>
      </w:r>
    </w:p>
    <w:p w14:paraId="2F8B4851" w14:textId="0DF08985" w:rsidR="002E1FAB" w:rsidRDefault="002E1FAB" w:rsidP="00EC496D">
      <w:r>
        <w:t>Angela</w:t>
      </w:r>
    </w:p>
    <w:p w14:paraId="5FD87600" w14:textId="0EABCB78" w:rsidR="002E1FAB" w:rsidRDefault="002E1FAB" w:rsidP="00EC496D">
      <w:r>
        <w:t>Linda</w:t>
      </w:r>
    </w:p>
    <w:p w14:paraId="6FA97064" w14:textId="7D0EC1A1" w:rsidR="002E1FAB" w:rsidRDefault="002E1FAB" w:rsidP="00EC496D">
      <w:proofErr w:type="spellStart"/>
      <w:r>
        <w:t>Cinthya</w:t>
      </w:r>
      <w:proofErr w:type="spellEnd"/>
    </w:p>
    <w:p w14:paraId="3A273320" w14:textId="5460AB8D" w:rsidR="002E1FAB" w:rsidRDefault="002E1FAB" w:rsidP="00EC496D">
      <w:r>
        <w:t>Taylor</w:t>
      </w:r>
    </w:p>
    <w:p w14:paraId="1BA21917" w14:textId="17407009" w:rsidR="002E1FAB" w:rsidRDefault="002E1FAB" w:rsidP="00EC496D">
      <w:r>
        <w:t>Paul</w:t>
      </w:r>
    </w:p>
    <w:p w14:paraId="1E16D1CD" w14:textId="060ACD71" w:rsidR="002E1FAB" w:rsidRDefault="002E1FAB" w:rsidP="00EC496D">
      <w:r>
        <w:t>Raymond</w:t>
      </w:r>
    </w:p>
    <w:p w14:paraId="6778280A" w14:textId="133C3A5D" w:rsidR="002E1FAB" w:rsidRDefault="002E1FAB" w:rsidP="00EC496D">
      <w:r>
        <w:t>Myah</w:t>
      </w:r>
    </w:p>
    <w:p w14:paraId="0897C23A" w14:textId="02BF0684" w:rsidR="002E1FAB" w:rsidRDefault="002E1FAB" w:rsidP="00EC496D">
      <w:r>
        <w:t>Ellis</w:t>
      </w:r>
    </w:p>
    <w:p w14:paraId="75699499" w14:textId="0A87935D" w:rsidR="002E1FAB" w:rsidRDefault="002E1FAB" w:rsidP="00EC496D">
      <w:r>
        <w:t>Bryson</w:t>
      </w:r>
    </w:p>
    <w:p w14:paraId="48316E32" w14:textId="7877EEAD" w:rsidR="002E1FAB" w:rsidRDefault="00552251" w:rsidP="00EC496D">
      <w:r>
        <w:t>Alana</w:t>
      </w:r>
    </w:p>
    <w:p w14:paraId="51D769DA" w14:textId="77777777" w:rsidR="00EC496D" w:rsidRDefault="00EC496D" w:rsidP="00EC496D"/>
    <w:p w14:paraId="5004AA42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5E048C8D" w14:textId="4A762C83" w:rsidR="00EC496D" w:rsidRDefault="00E313BC" w:rsidP="00EC496D">
      <w:r>
        <w:t>GA Meeting Recap</w:t>
      </w:r>
    </w:p>
    <w:p w14:paraId="32968511" w14:textId="1534BDF4" w:rsidR="00E313BC" w:rsidRDefault="00552251" w:rsidP="00EC496D">
      <w:r>
        <w:tab/>
        <w:t>Volunteer times?</w:t>
      </w:r>
    </w:p>
    <w:p w14:paraId="236808B1" w14:textId="23A30886" w:rsidR="00552251" w:rsidRDefault="00552251" w:rsidP="00EC496D">
      <w:r>
        <w:t>Pinon Palooza shifts plan</w:t>
      </w:r>
    </w:p>
    <w:p w14:paraId="408AC13D" w14:textId="2A0D85CF" w:rsidR="00552251" w:rsidRDefault="00552251" w:rsidP="00EC496D">
      <w:r>
        <w:tab/>
        <w:t>Our shift schedule different than volunteer times?</w:t>
      </w:r>
    </w:p>
    <w:p w14:paraId="63D32AF1" w14:textId="78DB1733" w:rsidR="00552251" w:rsidRDefault="00552251" w:rsidP="00EC496D">
      <w:r>
        <w:tab/>
        <w:t>Pinon Palooza hours?</w:t>
      </w:r>
    </w:p>
    <w:p w14:paraId="0815EA27" w14:textId="6FAFBB12" w:rsidR="00552251" w:rsidRDefault="00552251" w:rsidP="00EC496D">
      <w:r>
        <w:tab/>
        <w:t>We need a table from Student Life/RHA</w:t>
      </w:r>
    </w:p>
    <w:p w14:paraId="43A88DE3" w14:textId="735D5F59" w:rsidR="00552251" w:rsidRDefault="00552251" w:rsidP="00EC496D">
      <w:r>
        <w:t>Walnut Block Party – April 27</w:t>
      </w:r>
      <w:r w:rsidRPr="00552251">
        <w:rPr>
          <w:vertAlign w:val="superscript"/>
        </w:rPr>
        <w:t>th</w:t>
      </w:r>
      <w:r>
        <w:t xml:space="preserve"> 4-7</w:t>
      </w:r>
    </w:p>
    <w:p w14:paraId="5BC21637" w14:textId="62C9FBCE" w:rsidR="00552251" w:rsidRDefault="00552251" w:rsidP="00EC496D">
      <w:r>
        <w:tab/>
        <w:t>Choice 1 – Lawn Games</w:t>
      </w:r>
    </w:p>
    <w:p w14:paraId="79CDEC2B" w14:textId="6E67706F" w:rsidR="00552251" w:rsidRDefault="00552251" w:rsidP="00EC496D">
      <w:r>
        <w:tab/>
        <w:t>Choice 2 – Basketball</w:t>
      </w:r>
    </w:p>
    <w:p w14:paraId="4B034BB8" w14:textId="58B0CBB9" w:rsidR="00552251" w:rsidRDefault="00552251" w:rsidP="00EC496D">
      <w:r>
        <w:t>RHA Banquet</w:t>
      </w:r>
    </w:p>
    <w:p w14:paraId="11846C80" w14:textId="47D96C8F" w:rsidR="00552251" w:rsidRDefault="00552251" w:rsidP="00EC496D">
      <w:pPr>
        <w:rPr>
          <w:vertAlign w:val="superscript"/>
        </w:rPr>
      </w:pPr>
      <w:r>
        <w:tab/>
        <w:t>April 26</w:t>
      </w:r>
      <w:r w:rsidRPr="00552251">
        <w:rPr>
          <w:vertAlign w:val="superscript"/>
        </w:rPr>
        <w:t>th</w:t>
      </w:r>
    </w:p>
    <w:p w14:paraId="7B267BB1" w14:textId="14E8F69C" w:rsidR="000500F7" w:rsidRDefault="000500F7" w:rsidP="00EC496D">
      <w:r>
        <w:tab/>
        <w:t>Attend if you can</w:t>
      </w:r>
    </w:p>
    <w:p w14:paraId="4F6E6D12" w14:textId="3FF55E8B" w:rsidR="00552251" w:rsidRDefault="00552251" w:rsidP="00EC496D">
      <w:r>
        <w:t>Pinon Palooza</w:t>
      </w:r>
    </w:p>
    <w:p w14:paraId="4338D66F" w14:textId="313A0AAC" w:rsidR="00552251" w:rsidRDefault="00552251" w:rsidP="00EC496D">
      <w:r>
        <w:tab/>
        <w:t xml:space="preserve">Make advertisements for </w:t>
      </w:r>
      <w:r w:rsidR="000500F7">
        <w:t>volunteering – Raymond Thursday 9pm</w:t>
      </w:r>
    </w:p>
    <w:p w14:paraId="266B8663" w14:textId="3F6EC0B7" w:rsidR="00EC496D" w:rsidRDefault="000500F7" w:rsidP="00EC496D">
      <w:r>
        <w:t>Value Presentations</w:t>
      </w:r>
    </w:p>
    <w:p w14:paraId="0C72254B" w14:textId="18F8BC4E" w:rsidR="00EC496D" w:rsidRPr="005505BF" w:rsidRDefault="000500F7" w:rsidP="00EC496D">
      <w:pPr>
        <w:rPr>
          <w:b/>
        </w:rPr>
      </w:pPr>
      <w:r>
        <w:rPr>
          <w:b/>
        </w:rPr>
        <w:tab/>
      </w:r>
      <w:bookmarkStart w:id="0" w:name="_GoBack"/>
      <w:bookmarkEnd w:id="0"/>
    </w:p>
    <w:p w14:paraId="120D7655" w14:textId="77777777" w:rsidR="00EC496D" w:rsidRDefault="00EC496D" w:rsidP="00EC496D"/>
    <w:p w14:paraId="29814451" w14:textId="77777777" w:rsidR="00EC496D" w:rsidRDefault="00EC496D" w:rsidP="00EC496D"/>
    <w:p w14:paraId="5F269C0F" w14:textId="77777777" w:rsidR="00EC496D" w:rsidRDefault="00EC496D" w:rsidP="00EC496D"/>
    <w:p w14:paraId="673DD3F9" w14:textId="77777777" w:rsidR="00EC496D" w:rsidRDefault="00EC496D" w:rsidP="00EC496D"/>
    <w:p w14:paraId="49F9E035" w14:textId="77777777" w:rsidR="00EC496D" w:rsidRDefault="00EC496D" w:rsidP="00EC496D"/>
    <w:p w14:paraId="121B288C" w14:textId="77777777" w:rsidR="00EC496D" w:rsidRDefault="00EC496D" w:rsidP="00EC496D"/>
    <w:p w14:paraId="36EF4DCA" w14:textId="77777777" w:rsidR="00EC496D" w:rsidRDefault="00EC496D" w:rsidP="00EC496D"/>
    <w:p w14:paraId="15880A70" w14:textId="77777777" w:rsidR="00EC496D" w:rsidRDefault="00EC496D" w:rsidP="00EC496D"/>
    <w:p w14:paraId="1F052C2D" w14:textId="77777777" w:rsidR="00EC496D" w:rsidRDefault="00EC496D" w:rsidP="00EC496D"/>
    <w:p w14:paraId="247C8ABF" w14:textId="77777777"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B"/>
    <w:rsid w:val="000500F7"/>
    <w:rsid w:val="002E1FAB"/>
    <w:rsid w:val="005505BF"/>
    <w:rsid w:val="00552251"/>
    <w:rsid w:val="00D76EBE"/>
    <w:rsid w:val="00DE6D2C"/>
    <w:rsid w:val="00E313BC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26FE"/>
  <w15:chartTrackingRefBased/>
  <w15:docId w15:val="{340B3129-6CE6-4B79-AF90-CC4109CF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3</cp:revision>
  <dcterms:created xsi:type="dcterms:W3CDTF">2018-04-09T01:22:00Z</dcterms:created>
  <dcterms:modified xsi:type="dcterms:W3CDTF">2018-04-09T01:47:00Z</dcterms:modified>
</cp:coreProperties>
</file>