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6D" w:rsidRDefault="00EC496D" w:rsidP="00EC496D">
      <w:pPr>
        <w:rPr>
          <w:b/>
        </w:rPr>
      </w:pPr>
      <w:r>
        <w:rPr>
          <w:b/>
        </w:rPr>
        <w:t>Meeting Minutes</w:t>
      </w:r>
      <w:r>
        <w:rPr>
          <w:b/>
        </w:rPr>
        <w:tab/>
        <w:t xml:space="preserve"> </w:t>
      </w:r>
      <w:r w:rsidR="00EB121E">
        <w:rPr>
          <w:b/>
        </w:rPr>
        <w:t>4</w:t>
      </w:r>
      <w:r>
        <w:rPr>
          <w:b/>
        </w:rPr>
        <w:t>/2</w:t>
      </w:r>
      <w:r w:rsidR="00EB121E">
        <w:rPr>
          <w:b/>
        </w:rPr>
        <w:t>9</w:t>
      </w:r>
      <w:r>
        <w:rPr>
          <w:b/>
        </w:rPr>
        <w:t>/</w:t>
      </w:r>
      <w:proofErr w:type="gramStart"/>
      <w:r>
        <w:rPr>
          <w:b/>
        </w:rPr>
        <w:t>18 :</w:t>
      </w:r>
      <w:proofErr w:type="gramEnd"/>
    </w:p>
    <w:p w:rsidR="00EC496D" w:rsidRPr="009D070D" w:rsidRDefault="00EC496D" w:rsidP="00EC496D">
      <w:r>
        <w:t xml:space="preserve">Recorded by Bryn </w:t>
      </w:r>
      <w:proofErr w:type="spellStart"/>
      <w:r>
        <w:t>Loftness</w:t>
      </w:r>
      <w:proofErr w:type="spellEnd"/>
      <w:r>
        <w:t xml:space="preserve"> (Secretary)</w:t>
      </w:r>
    </w:p>
    <w:p w:rsidR="00EC496D" w:rsidRDefault="00EC496D" w:rsidP="00EC496D"/>
    <w:p w:rsidR="00EC496D" w:rsidRPr="009D070D" w:rsidRDefault="00EC496D" w:rsidP="00EC496D">
      <w:pPr>
        <w:rPr>
          <w:b/>
        </w:rPr>
      </w:pPr>
      <w:r w:rsidRPr="009D070D">
        <w:rPr>
          <w:b/>
        </w:rPr>
        <w:t>Attendance:</w:t>
      </w:r>
    </w:p>
    <w:p w:rsidR="00EC496D" w:rsidRDefault="00EB121E" w:rsidP="00EC496D">
      <w:r>
        <w:t>Taylor</w:t>
      </w:r>
    </w:p>
    <w:p w:rsidR="00EB121E" w:rsidRDefault="00EB121E" w:rsidP="00EC496D">
      <w:r>
        <w:t>Bryn</w:t>
      </w:r>
    </w:p>
    <w:p w:rsidR="00EB121E" w:rsidRDefault="00EB121E" w:rsidP="00EC496D">
      <w:r>
        <w:t>Kaylee</w:t>
      </w:r>
    </w:p>
    <w:p w:rsidR="00EB121E" w:rsidRDefault="00EB121E" w:rsidP="00EC496D">
      <w:r>
        <w:t>Myah</w:t>
      </w:r>
    </w:p>
    <w:p w:rsidR="00EB121E" w:rsidRDefault="00EB121E" w:rsidP="00EC496D">
      <w:r>
        <w:t>Angela</w:t>
      </w:r>
    </w:p>
    <w:p w:rsidR="00EB121E" w:rsidRDefault="00EB121E" w:rsidP="00EC496D">
      <w:proofErr w:type="spellStart"/>
      <w:r>
        <w:t>Cinthya</w:t>
      </w:r>
      <w:proofErr w:type="spellEnd"/>
    </w:p>
    <w:p w:rsidR="00EB121E" w:rsidRDefault="00EB121E" w:rsidP="00EC496D">
      <w:r>
        <w:t>Alaina</w:t>
      </w:r>
    </w:p>
    <w:p w:rsidR="00EB121E" w:rsidRDefault="00EB121E" w:rsidP="00EC496D">
      <w:r>
        <w:t>Ellis</w:t>
      </w:r>
    </w:p>
    <w:p w:rsidR="00EB121E" w:rsidRDefault="00EB121E" w:rsidP="00EC496D">
      <w:r>
        <w:t>Aiden</w:t>
      </w:r>
    </w:p>
    <w:p w:rsidR="00EB121E" w:rsidRDefault="00EB121E" w:rsidP="00EC496D">
      <w:r>
        <w:t>Raymond</w:t>
      </w:r>
    </w:p>
    <w:p w:rsidR="00EB121E" w:rsidRDefault="00EB121E" w:rsidP="00EC496D">
      <w:r>
        <w:t>Paul</w:t>
      </w:r>
    </w:p>
    <w:p w:rsidR="004E23E3" w:rsidRDefault="004E23E3" w:rsidP="00EC496D">
      <w:r>
        <w:t>Linda</w:t>
      </w:r>
    </w:p>
    <w:p w:rsidR="00EC496D" w:rsidRDefault="00EC496D" w:rsidP="00EC496D"/>
    <w:p w:rsidR="00EC496D" w:rsidRPr="009D070D" w:rsidRDefault="00EC496D" w:rsidP="00EC496D">
      <w:pPr>
        <w:rPr>
          <w:b/>
        </w:rPr>
      </w:pPr>
      <w:r w:rsidRPr="009D070D">
        <w:rPr>
          <w:b/>
        </w:rPr>
        <w:t>Agenda:</w:t>
      </w:r>
    </w:p>
    <w:p w:rsidR="00EC496D" w:rsidRDefault="00EB121E" w:rsidP="00EC496D">
      <w:r>
        <w:t>Block Party Re-Sign ups 5:30-8:15</w:t>
      </w:r>
    </w:p>
    <w:p w:rsidR="00EB121E" w:rsidRDefault="00EB121E" w:rsidP="00EC496D">
      <w:proofErr w:type="spellStart"/>
      <w:r>
        <w:t>PanCram</w:t>
      </w:r>
      <w:proofErr w:type="spellEnd"/>
      <w:r>
        <w:t xml:space="preserve"> Sunday 5:30-8:</w:t>
      </w:r>
      <w:r w:rsidR="008D7F05">
        <w:t>30</w:t>
      </w:r>
    </w:p>
    <w:p w:rsidR="00EB121E" w:rsidRDefault="00EB121E" w:rsidP="00EC496D">
      <w:r>
        <w:tab/>
        <w:t>All should be set up and ready</w:t>
      </w:r>
    </w:p>
    <w:p w:rsidR="00EB121E" w:rsidRDefault="00EB121E" w:rsidP="00EC496D">
      <w:r>
        <w:tab/>
        <w:t>Sign ups</w:t>
      </w:r>
    </w:p>
    <w:p w:rsidR="008D7F05" w:rsidRDefault="008D7F05" w:rsidP="00EC496D">
      <w:r>
        <w:t>Battle of the Buildings (WINNERS)</w:t>
      </w:r>
    </w:p>
    <w:p w:rsidR="00EC496D" w:rsidRDefault="00446C2A" w:rsidP="00EC496D">
      <w:r>
        <w:tab/>
        <w:t>Prize?</w:t>
      </w:r>
    </w:p>
    <w:p w:rsidR="00BD14B7" w:rsidRDefault="00BD14B7" w:rsidP="00EC496D">
      <w:r>
        <w:t>Value Presentation</w:t>
      </w:r>
      <w:bookmarkStart w:id="0" w:name="_GoBack"/>
      <w:bookmarkEnd w:id="0"/>
    </w:p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EC496D" w:rsidRDefault="00EC496D" w:rsidP="00EC496D"/>
    <w:p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1E"/>
    <w:rsid w:val="001B2A4B"/>
    <w:rsid w:val="0023433A"/>
    <w:rsid w:val="0027331A"/>
    <w:rsid w:val="00446C2A"/>
    <w:rsid w:val="004E23E3"/>
    <w:rsid w:val="008D7F05"/>
    <w:rsid w:val="00BD14B7"/>
    <w:rsid w:val="00D76EBE"/>
    <w:rsid w:val="00DE6D2C"/>
    <w:rsid w:val="00EB121E"/>
    <w:rsid w:val="00EC496D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2F16"/>
  <w15:chartTrackingRefBased/>
  <w15:docId w15:val="{3918E176-B929-4264-8419-81ABA6E1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nl\Documents\RHC\Meeting%20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33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brynl</dc:creator>
  <cp:keywords/>
  <dc:description/>
  <cp:lastModifiedBy>bryn.loftness@outlook.com</cp:lastModifiedBy>
  <cp:revision>6</cp:revision>
  <dcterms:created xsi:type="dcterms:W3CDTF">2018-04-30T01:28:00Z</dcterms:created>
  <dcterms:modified xsi:type="dcterms:W3CDTF">2018-04-30T02:01:00Z</dcterms:modified>
</cp:coreProperties>
</file>